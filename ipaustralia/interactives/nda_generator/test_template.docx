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58" w:rsidRDefault="00712358" w:rsidP="00712358">
      <w:r>
        <w:t xml:space="preserve">          name_1: {name_1}</w:t>
      </w:r>
    </w:p>
    <w:p w:rsidR="00712358" w:rsidRDefault="00712358" w:rsidP="00712358">
      <w:r>
        <w:t xml:space="preserve">          address_1: {address_1}</w:t>
      </w:r>
    </w:p>
    <w:p w:rsidR="00712358" w:rsidRDefault="00712358" w:rsidP="00712358">
      <w:r>
        <w:t xml:space="preserve">          abn_1: {abn_1}</w:t>
      </w:r>
    </w:p>
    <w:p w:rsidR="00712358" w:rsidRDefault="00712358" w:rsidP="00712358">
      <w:r>
        <w:t xml:space="preserve">          email_1: {email_1}</w:t>
      </w:r>
    </w:p>
    <w:p w:rsidR="00712358" w:rsidRDefault="00712358" w:rsidP="00712358">
      <w:r>
        <w:t xml:space="preserve">          </w:t>
      </w:r>
      <w:r w:rsidR="00602992">
        <w:t>sig1_</w:t>
      </w:r>
      <w:r>
        <w:t>1st_1: {</w:t>
      </w:r>
      <w:r w:rsidR="00602992">
        <w:t>sig1_</w:t>
      </w:r>
      <w:r>
        <w:t>1st_1}</w:t>
      </w:r>
    </w:p>
    <w:p w:rsidR="00712358" w:rsidRDefault="00712358" w:rsidP="00712358">
      <w:r>
        <w:t xml:space="preserve">          </w:t>
      </w:r>
      <w:r w:rsidR="00602992">
        <w:t>sig1_</w:t>
      </w:r>
      <w:r>
        <w:t>2nd_1: {</w:t>
      </w:r>
      <w:r w:rsidR="00602992">
        <w:t>sig1_</w:t>
      </w:r>
      <w:r>
        <w:t>2nd_1}</w:t>
      </w:r>
    </w:p>
    <w:p w:rsidR="00712358" w:rsidRDefault="00712358" w:rsidP="00712358">
      <w:r>
        <w:t xml:space="preserve">          name_2: {name_2}</w:t>
      </w:r>
    </w:p>
    <w:p w:rsidR="00712358" w:rsidRDefault="005617FA" w:rsidP="00712358">
      <w:r>
        <w:t xml:space="preserve">          address_2: {address_2}</w:t>
      </w:r>
    </w:p>
    <w:p w:rsidR="00712358" w:rsidRDefault="005617FA" w:rsidP="00712358">
      <w:r>
        <w:t xml:space="preserve">          abn_2: {abn_2}</w:t>
      </w:r>
    </w:p>
    <w:p w:rsidR="00712358" w:rsidRDefault="005617FA" w:rsidP="00712358">
      <w:r>
        <w:t xml:space="preserve">          email_2: {email_2}</w:t>
      </w:r>
    </w:p>
    <w:p w:rsidR="00712358" w:rsidRDefault="005617FA" w:rsidP="00712358">
      <w:r>
        <w:t xml:space="preserve">          </w:t>
      </w:r>
      <w:r w:rsidR="00602992">
        <w:t>sig1_</w:t>
      </w:r>
      <w:r>
        <w:t>1st_2: {</w:t>
      </w:r>
      <w:r w:rsidR="00602992">
        <w:t>sig1_</w:t>
      </w:r>
      <w:r>
        <w:t>1st_2}</w:t>
      </w:r>
    </w:p>
    <w:p w:rsidR="00712358" w:rsidRDefault="005617FA" w:rsidP="00712358">
      <w:r>
        <w:t xml:space="preserve">          </w:t>
      </w:r>
      <w:r w:rsidR="00602992">
        <w:t>sig1_</w:t>
      </w:r>
      <w:r>
        <w:t>2nd_2: {</w:t>
      </w:r>
      <w:r w:rsidR="00602992">
        <w:t>sig1_</w:t>
      </w:r>
      <w:r>
        <w:t>2nd_2}</w:t>
      </w:r>
    </w:p>
    <w:p w:rsidR="00712358" w:rsidRDefault="00712358" w:rsidP="00712358">
      <w:r>
        <w:t xml:space="preserve">    </w:t>
      </w:r>
      <w:r w:rsidR="005617FA">
        <w:t xml:space="preserve">      </w:t>
      </w:r>
      <w:proofErr w:type="spellStart"/>
      <w:proofErr w:type="gramStart"/>
      <w:r w:rsidR="005617FA">
        <w:t>permittedPurpose</w:t>
      </w:r>
      <w:proofErr w:type="spellEnd"/>
      <w:proofErr w:type="gramEnd"/>
      <w:r w:rsidR="005617FA">
        <w:t>: {</w:t>
      </w:r>
      <w:proofErr w:type="spellStart"/>
      <w:r w:rsidR="005617FA">
        <w:t>permittedPurpose</w:t>
      </w:r>
      <w:proofErr w:type="spellEnd"/>
      <w:r w:rsidR="005617FA">
        <w:t>}</w:t>
      </w:r>
    </w:p>
    <w:p w:rsidR="00712358" w:rsidRDefault="00712358" w:rsidP="00712358">
      <w:r>
        <w:t xml:space="preserve">         </w:t>
      </w:r>
      <w:r w:rsidR="005617FA">
        <w:t xml:space="preserve"> </w:t>
      </w:r>
      <w:proofErr w:type="spellStart"/>
      <w:proofErr w:type="gramStart"/>
      <w:r w:rsidR="005617FA">
        <w:t>durationOfObligations</w:t>
      </w:r>
      <w:proofErr w:type="spellEnd"/>
      <w:proofErr w:type="gramEnd"/>
      <w:r w:rsidR="005617FA">
        <w:t>: {</w:t>
      </w:r>
      <w:proofErr w:type="spellStart"/>
      <w:r w:rsidR="005617FA">
        <w:t>durationOfObligations</w:t>
      </w:r>
      <w:proofErr w:type="spellEnd"/>
      <w:r w:rsidR="005617FA">
        <w:t>}</w:t>
      </w:r>
    </w:p>
    <w:p w:rsidR="00E45108" w:rsidRDefault="00712358" w:rsidP="00712358">
      <w:r>
        <w:t xml:space="preserve">          </w:t>
      </w:r>
      <w:proofErr w:type="gramStart"/>
      <w:r>
        <w:t>jurisdicti</w:t>
      </w:r>
      <w:r w:rsidR="005617FA">
        <w:t>on</w:t>
      </w:r>
      <w:proofErr w:type="gramEnd"/>
      <w:r w:rsidR="005617FA">
        <w:t>: {jurisdiction}</w:t>
      </w:r>
    </w:p>
    <w:p w:rsidR="00E42632" w:rsidRDefault="00E42632" w:rsidP="00712358"/>
    <w:tbl>
      <w:tblPr>
        <w:tblpPr w:leftFromText="180" w:rightFromText="180" w:vertAnchor="text" w:horzAnchor="margin" w:tblpY="347"/>
        <w:tblW w:w="9631" w:type="dxa"/>
        <w:tblBorders>
          <w:bottom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2"/>
        <w:gridCol w:w="283"/>
        <w:gridCol w:w="4536"/>
      </w:tblGrid>
      <w:tr w:rsidR="00E42632" w:rsidRPr="00281933" w:rsidTr="00622CAB">
        <w:tc>
          <w:tcPr>
            <w:tcW w:w="4812" w:type="dxa"/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b/>
                <w:bCs/>
                <w:color w:val="121E23"/>
                <w:lang w:eastAsia="en-AU"/>
              </w:rPr>
            </w:pPr>
            <w:r>
              <w:rPr>
                <w:rFonts w:cs="Calibri"/>
                <w:b/>
                <w:bCs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b/>
                <w:bCs/>
                <w:color w:val="121E23"/>
                <w:lang w:eastAsia="en-AU"/>
              </w:rPr>
              <w:t>sig1</w:t>
            </w:r>
            <w:bookmarkStart w:id="0" w:name="_GoBack"/>
            <w:r w:rsidR="00602992">
              <w:rPr>
                <w:rFonts w:cs="Calibri"/>
                <w:b/>
                <w:bCs/>
                <w:color w:val="121E23"/>
                <w:lang w:eastAsia="en-AU"/>
              </w:rPr>
              <w:t>_</w:t>
            </w:r>
            <w:bookmarkEnd w:id="0"/>
            <w:r>
              <w:rPr>
                <w:rFonts w:cs="Calibri"/>
                <w:b/>
                <w:bCs/>
                <w:color w:val="121E23"/>
                <w:lang w:eastAsia="en-AU"/>
              </w:rPr>
              <w:t>intro_text}</w:t>
            </w:r>
            <w:r w:rsidRPr="00281933">
              <w:rPr>
                <w:rFonts w:cs="Calibri"/>
                <w:color w:val="121E23"/>
                <w:lang w:eastAsia="en-AU"/>
              </w:rPr>
              <w:t xml:space="preserve"> </w:t>
            </w: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 w:rsidRPr="00281933">
              <w:rPr>
                <w:rFonts w:cs="Calibri"/>
                <w:color w:val="121E23"/>
                <w:lang w:eastAsia="en-AU"/>
              </w:rPr>
              <w:br/>
            </w:r>
            <w:r w:rsidRPr="00281933">
              <w:rPr>
                <w:rFonts w:cs="Calibri"/>
                <w:color w:val="121E23"/>
                <w:lang w:eastAsia="en-AU"/>
              </w:rPr>
              <w:br/>
            </w:r>
          </w:p>
        </w:tc>
        <w:tc>
          <w:tcPr>
            <w:tcW w:w="4536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b/>
                <w:color w:val="121E23"/>
                <w:lang w:eastAsia="en-AU"/>
              </w:rPr>
            </w:pPr>
          </w:p>
        </w:tc>
      </w:tr>
      <w:tr w:rsidR="00E42632" w:rsidRPr="00281933" w:rsidTr="00622CAB">
        <w:tc>
          <w:tcPr>
            <w:tcW w:w="4812" w:type="dxa"/>
            <w:tcBorders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u w:val="single"/>
                <w:lang w:eastAsia="en-AU"/>
              </w:rPr>
            </w:pP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283" w:type="dxa"/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1_right}</w:t>
            </w:r>
            <w:r w:rsidRPr="00281933">
              <w:rPr>
                <w:rFonts w:cs="Calibri"/>
                <w:color w:val="121E23"/>
                <w:lang w:eastAsia="en-AU"/>
              </w:rPr>
              <w:t xml:space="preserve"> </w:t>
            </w: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sz w:val="18"/>
                <w:szCs w:val="18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2_left}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2_right}</w:t>
            </w: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lastRenderedPageBreak/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</w:t>
            </w:r>
            <w:r>
              <w:rPr>
                <w:rFonts w:cs="Calibri"/>
                <w:color w:val="121E23"/>
                <w:lang w:eastAsia="en-AU"/>
              </w:rPr>
              <w:t>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3</w:t>
            </w:r>
            <w:r>
              <w:rPr>
                <w:rFonts w:cs="Calibri"/>
                <w:color w:val="121E23"/>
                <w:lang w:eastAsia="en-AU"/>
              </w:rPr>
              <w:t>_right}</w:t>
            </w: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</w:t>
            </w:r>
            <w:r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4</w:t>
            </w:r>
            <w:r>
              <w:rPr>
                <w:rFonts w:cs="Calibri"/>
                <w:color w:val="121E23"/>
                <w:lang w:eastAsia="en-AU"/>
              </w:rPr>
              <w:t>_right}</w:t>
            </w: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</w:t>
            </w:r>
            <w:r>
              <w:rPr>
                <w:rFonts w:cs="Calibri"/>
                <w:color w:val="121E23"/>
                <w:lang w:eastAsia="en-AU"/>
              </w:rPr>
              <w:t>_left}</w:t>
            </w:r>
          </w:p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  <w:shd w:val="clear" w:color="auto" w:fill="D9D9D9"/>
          </w:tcPr>
          <w:p w:rsidR="00E42632" w:rsidRPr="00281933" w:rsidRDefault="00E42632" w:rsidP="00E42632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5</w:t>
            </w:r>
            <w:r>
              <w:rPr>
                <w:rFonts w:cs="Calibri"/>
                <w:color w:val="121E23"/>
                <w:lang w:eastAsia="en-AU"/>
              </w:rPr>
              <w:t>_right}</w:t>
            </w:r>
          </w:p>
        </w:tc>
      </w:tr>
      <w:tr w:rsidR="00E42632" w:rsidRPr="00281933" w:rsidTr="00622CAB">
        <w:tc>
          <w:tcPr>
            <w:tcW w:w="4812" w:type="dxa"/>
            <w:tcBorders>
              <w:top w:val="dotted" w:sz="4" w:space="0" w:color="auto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</w:t>
            </w:r>
            <w:r>
              <w:rPr>
                <w:rFonts w:cs="Calibri"/>
                <w:color w:val="121E23"/>
                <w:lang w:eastAsia="en-AU"/>
              </w:rPr>
              <w:t>_left}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nil"/>
            </w:tcBorders>
            <w:shd w:val="clear" w:color="auto" w:fill="D9D9D9"/>
          </w:tcPr>
          <w:p w:rsidR="00E42632" w:rsidRPr="00281933" w:rsidRDefault="00E42632" w:rsidP="00622CAB">
            <w:pPr>
              <w:keepNext/>
              <w:spacing w:before="120" w:after="120" w:line="288" w:lineRule="auto"/>
              <w:rPr>
                <w:rFonts w:cs="Calibri"/>
                <w:color w:val="121E23"/>
                <w:lang w:eastAsia="en-AU"/>
              </w:rPr>
            </w:pPr>
            <w:r>
              <w:rPr>
                <w:rFonts w:cs="Calibri"/>
                <w:color w:val="121E23"/>
                <w:lang w:eastAsia="en-AU"/>
              </w:rPr>
              <w:t>{</w:t>
            </w:r>
            <w:r w:rsidR="00602992">
              <w:rPr>
                <w:rFonts w:cs="Calibri"/>
                <w:color w:val="121E23"/>
                <w:lang w:eastAsia="en-AU"/>
              </w:rPr>
              <w:t>sig1_</w:t>
            </w:r>
            <w:r>
              <w:rPr>
                <w:rFonts w:cs="Calibri"/>
                <w:color w:val="121E23"/>
                <w:lang w:eastAsia="en-AU"/>
              </w:rPr>
              <w:t>6</w:t>
            </w:r>
            <w:r>
              <w:rPr>
                <w:rFonts w:cs="Calibri"/>
                <w:color w:val="121E23"/>
                <w:lang w:eastAsia="en-AU"/>
              </w:rPr>
              <w:t>_right}</w:t>
            </w:r>
          </w:p>
        </w:tc>
      </w:tr>
    </w:tbl>
    <w:p w:rsidR="00E42632" w:rsidRDefault="00E42632" w:rsidP="00712358"/>
    <w:sectPr w:rsidR="00E4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2543DE"/>
    <w:rsid w:val="005617FA"/>
    <w:rsid w:val="00602992"/>
    <w:rsid w:val="00650EF5"/>
    <w:rsid w:val="00712358"/>
    <w:rsid w:val="00E42632"/>
    <w:rsid w:val="00E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946B5-E326-4E52-9B66-C5525DDC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BD1F6AE4.dotm</Template>
  <TotalTime>23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Kreuzer</dc:creator>
  <cp:lastModifiedBy>Mike Kreuzer</cp:lastModifiedBy>
  <cp:revision>5</cp:revision>
  <dcterms:created xsi:type="dcterms:W3CDTF">2018-05-14T05:43:00Z</dcterms:created>
  <dcterms:modified xsi:type="dcterms:W3CDTF">2018-05-16T04:02:00Z</dcterms:modified>
</cp:coreProperties>
</file>