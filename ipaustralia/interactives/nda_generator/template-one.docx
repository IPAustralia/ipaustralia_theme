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8F1" w:rsidRDefault="006358F1" w:rsidP="006358F1">
      <w:bookmarkStart w:id="0" w:name="_GoBack"/>
      <w:bookmarkEnd w:id="0"/>
    </w:p>
    <w:p w:rsidR="006358F1" w:rsidRDefault="006358F1" w:rsidP="006358F1"/>
    <w:p w:rsidR="006358F1" w:rsidRDefault="006358F1" w:rsidP="006358F1"/>
    <w:p w:rsidR="006358F1" w:rsidRDefault="006358F1" w:rsidP="006358F1">
      <w:pPr>
        <w:spacing w:before="3000"/>
      </w:pPr>
    </w:p>
    <w:p w:rsidR="006358F1" w:rsidRDefault="006358F1" w:rsidP="006358F1"/>
    <w:tbl>
      <w:tblPr>
        <w:tblW w:w="0" w:type="auto"/>
        <w:tblInd w:w="4308" w:type="dxa"/>
        <w:tblLook w:val="01E0" w:firstRow="1" w:lastRow="1" w:firstColumn="1" w:lastColumn="1" w:noHBand="0" w:noVBand="0"/>
      </w:tblPr>
      <w:tblGrid>
        <w:gridCol w:w="4934"/>
      </w:tblGrid>
      <w:tr w:rsidR="006358F1" w:rsidTr="004235B4">
        <w:tc>
          <w:tcPr>
            <w:tcW w:w="4934" w:type="dxa"/>
          </w:tcPr>
          <w:p w:rsidR="006358F1" w:rsidRPr="00D57F9E" w:rsidRDefault="006358F1" w:rsidP="00D44FA7">
            <w:pPr>
              <w:pStyle w:val="MODocHeading"/>
              <w:spacing w:before="120"/>
            </w:pPr>
            <w:r w:rsidRPr="00D57F9E">
              <w:t xml:space="preserve">One-Way </w:t>
            </w:r>
          </w:p>
          <w:p w:rsidR="006358F1" w:rsidRDefault="006358F1" w:rsidP="00D44FA7">
            <w:pPr>
              <w:pStyle w:val="MODocHeading"/>
              <w:spacing w:before="120"/>
            </w:pPr>
            <w:r w:rsidRPr="00D57F9E">
              <w:t>Non-Disclosure Agreement</w:t>
            </w:r>
            <w:r>
              <w:t xml:space="preserve"> </w:t>
            </w:r>
          </w:p>
        </w:tc>
      </w:tr>
      <w:tr w:rsidR="006358F1" w:rsidTr="004235B4">
        <w:tc>
          <w:tcPr>
            <w:tcW w:w="4934" w:type="dxa"/>
          </w:tcPr>
          <w:p w:rsidR="006358F1" w:rsidRDefault="006358F1" w:rsidP="00D44FA7">
            <w:pPr>
              <w:spacing w:before="120"/>
              <w:rPr>
                <w:b/>
              </w:rPr>
            </w:pPr>
            <w:r>
              <w:rPr>
                <w:b/>
              </w:rPr>
              <w:t>BETWEEN</w:t>
            </w:r>
          </w:p>
        </w:tc>
      </w:tr>
      <w:tr w:rsidR="006358F1" w:rsidTr="004235B4">
        <w:tc>
          <w:tcPr>
            <w:tcW w:w="4934" w:type="dxa"/>
          </w:tcPr>
          <w:p w:rsidR="006358F1" w:rsidRPr="00F74B9C" w:rsidRDefault="00F74B9C" w:rsidP="00D44FA7">
            <w:pPr>
              <w:spacing w:before="120"/>
              <w:rPr>
                <w:b/>
              </w:rPr>
            </w:pPr>
            <w:r w:rsidRPr="00F74B9C">
              <w:rPr>
                <w:b/>
              </w:rPr>
              <w:t>{name_1}</w:t>
            </w:r>
          </w:p>
        </w:tc>
      </w:tr>
      <w:tr w:rsidR="006358F1" w:rsidTr="004235B4">
        <w:tc>
          <w:tcPr>
            <w:tcW w:w="4934" w:type="dxa"/>
          </w:tcPr>
          <w:p w:rsidR="006358F1" w:rsidRDefault="006358F1" w:rsidP="00D44FA7">
            <w:pPr>
              <w:spacing w:before="120"/>
              <w:rPr>
                <w:b/>
              </w:rPr>
            </w:pPr>
            <w:r>
              <w:rPr>
                <w:b/>
              </w:rPr>
              <w:t>AND</w:t>
            </w:r>
          </w:p>
        </w:tc>
      </w:tr>
      <w:tr w:rsidR="006358F1" w:rsidTr="004235B4">
        <w:tc>
          <w:tcPr>
            <w:tcW w:w="4934" w:type="dxa"/>
          </w:tcPr>
          <w:p w:rsidR="006358F1" w:rsidRPr="00F74B9C" w:rsidRDefault="00F74B9C" w:rsidP="00D44FA7">
            <w:pPr>
              <w:spacing w:before="120"/>
              <w:rPr>
                <w:b/>
              </w:rPr>
            </w:pPr>
            <w:r w:rsidRPr="00F74B9C">
              <w:rPr>
                <w:b/>
              </w:rPr>
              <w:t>{name_2}</w:t>
            </w:r>
          </w:p>
        </w:tc>
      </w:tr>
      <w:tr w:rsidR="006358F1" w:rsidTr="004235B4">
        <w:tc>
          <w:tcPr>
            <w:tcW w:w="4934" w:type="dxa"/>
          </w:tcPr>
          <w:p w:rsidR="006358F1" w:rsidRDefault="006358F1" w:rsidP="00D44FA7">
            <w:pPr>
              <w:spacing w:before="120"/>
            </w:pPr>
          </w:p>
        </w:tc>
      </w:tr>
    </w:tbl>
    <w:p w:rsidR="006358F1" w:rsidRDefault="006358F1" w:rsidP="006358F1">
      <w:pPr>
        <w:ind w:left="4255"/>
      </w:pPr>
    </w:p>
    <w:p w:rsidR="006358F1" w:rsidRDefault="006358F1" w:rsidP="006358F1">
      <w:pPr>
        <w:sectPr w:rsidR="006358F1">
          <w:headerReference w:type="default" r:id="rId7"/>
          <w:footerReference w:type="default" r:id="rId8"/>
          <w:pgSz w:w="11906" w:h="16838" w:code="9"/>
          <w:pgMar w:top="1247" w:right="1440" w:bottom="1440" w:left="1440" w:header="567" w:footer="567" w:gutter="0"/>
          <w:cols w:space="720"/>
          <w:docGrid w:linePitch="299"/>
        </w:sectPr>
      </w:pPr>
    </w:p>
    <w:p w:rsidR="006358F1" w:rsidRDefault="006358F1" w:rsidP="006358F1">
      <w:pPr>
        <w:jc w:val="center"/>
        <w:rPr>
          <w:b/>
          <w:sz w:val="28"/>
          <w:szCs w:val="28"/>
        </w:rPr>
      </w:pPr>
      <w:bookmarkStart w:id="3" w:name="_Toc23312453"/>
      <w:r>
        <w:rPr>
          <w:b/>
          <w:sz w:val="28"/>
          <w:szCs w:val="28"/>
        </w:rPr>
        <w:lastRenderedPageBreak/>
        <w:t>TABLE OF CONTENTS</w:t>
      </w:r>
    </w:p>
    <w:p w:rsidR="006358F1" w:rsidRDefault="006358F1" w:rsidP="006358F1">
      <w:pPr>
        <w:rPr>
          <w:szCs w:val="22"/>
        </w:rPr>
      </w:pPr>
    </w:p>
    <w:p w:rsidR="005A273D" w:rsidRPr="00086742" w:rsidRDefault="006358F1">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78489683" w:history="1">
        <w:r w:rsidR="005A273D" w:rsidRPr="00A15651">
          <w:rPr>
            <w:rStyle w:val="Hyperlink"/>
            <w:noProof/>
          </w:rPr>
          <w:t>1</w:t>
        </w:r>
        <w:r w:rsidR="005A273D" w:rsidRPr="00086742">
          <w:rPr>
            <w:rFonts w:ascii="Calibri" w:hAnsi="Calibri"/>
            <w:b w:val="0"/>
            <w:noProof/>
            <w:szCs w:val="22"/>
            <w:lang w:eastAsia="en-AU"/>
          </w:rPr>
          <w:tab/>
        </w:r>
        <w:r w:rsidR="005A273D" w:rsidRPr="00A15651">
          <w:rPr>
            <w:rStyle w:val="Hyperlink"/>
            <w:noProof/>
          </w:rPr>
          <w:t>Definitions and interpretation</w:t>
        </w:r>
        <w:r w:rsidR="005A273D">
          <w:rPr>
            <w:noProof/>
            <w:webHidden/>
          </w:rPr>
          <w:tab/>
        </w:r>
        <w:r w:rsidR="005A273D">
          <w:rPr>
            <w:noProof/>
            <w:webHidden/>
          </w:rPr>
          <w:fldChar w:fldCharType="begin"/>
        </w:r>
        <w:r w:rsidR="005A273D">
          <w:rPr>
            <w:noProof/>
            <w:webHidden/>
          </w:rPr>
          <w:instrText xml:space="preserve"> PAGEREF _Toc478489683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684" w:history="1">
        <w:r w:rsidR="005A273D" w:rsidRPr="00A15651">
          <w:rPr>
            <w:rStyle w:val="Hyperlink"/>
            <w:noProof/>
          </w:rPr>
          <w:t>1.1</w:t>
        </w:r>
        <w:r w:rsidR="005A273D" w:rsidRPr="00086742">
          <w:rPr>
            <w:rFonts w:ascii="Calibri" w:hAnsi="Calibri"/>
            <w:noProof/>
            <w:szCs w:val="22"/>
            <w:lang w:eastAsia="en-AU"/>
          </w:rPr>
          <w:tab/>
        </w:r>
        <w:r w:rsidR="005A273D" w:rsidRPr="00A15651">
          <w:rPr>
            <w:rStyle w:val="Hyperlink"/>
            <w:noProof/>
          </w:rPr>
          <w:t>Definitions</w:t>
        </w:r>
        <w:r w:rsidR="005A273D">
          <w:rPr>
            <w:noProof/>
            <w:webHidden/>
          </w:rPr>
          <w:tab/>
        </w:r>
        <w:r w:rsidR="005A273D">
          <w:rPr>
            <w:noProof/>
            <w:webHidden/>
          </w:rPr>
          <w:fldChar w:fldCharType="begin"/>
        </w:r>
        <w:r w:rsidR="005A273D">
          <w:rPr>
            <w:noProof/>
            <w:webHidden/>
          </w:rPr>
          <w:instrText xml:space="preserve"> PAGEREF _Toc478489684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685" w:history="1">
        <w:r w:rsidR="005A273D" w:rsidRPr="00A15651">
          <w:rPr>
            <w:rStyle w:val="Hyperlink"/>
            <w:noProof/>
          </w:rPr>
          <w:t>1.2</w:t>
        </w:r>
        <w:r w:rsidR="005A273D" w:rsidRPr="00086742">
          <w:rPr>
            <w:rFonts w:ascii="Calibri" w:hAnsi="Calibri"/>
            <w:noProof/>
            <w:szCs w:val="22"/>
            <w:lang w:eastAsia="en-AU"/>
          </w:rPr>
          <w:tab/>
        </w:r>
        <w:r w:rsidR="005A273D" w:rsidRPr="00A15651">
          <w:rPr>
            <w:rStyle w:val="Hyperlink"/>
            <w:noProof/>
          </w:rPr>
          <w:t>Interpretation</w:t>
        </w:r>
        <w:r w:rsidR="005A273D">
          <w:rPr>
            <w:noProof/>
            <w:webHidden/>
          </w:rPr>
          <w:tab/>
        </w:r>
        <w:r w:rsidR="005A273D">
          <w:rPr>
            <w:noProof/>
            <w:webHidden/>
          </w:rPr>
          <w:fldChar w:fldCharType="begin"/>
        </w:r>
        <w:r w:rsidR="005A273D">
          <w:rPr>
            <w:noProof/>
            <w:webHidden/>
          </w:rPr>
          <w:instrText xml:space="preserve"> PAGEREF _Toc478489685 \h </w:instrText>
        </w:r>
        <w:r w:rsidR="005A273D">
          <w:rPr>
            <w:noProof/>
            <w:webHidden/>
          </w:rPr>
        </w:r>
        <w:r w:rsidR="005A273D">
          <w:rPr>
            <w:noProof/>
            <w:webHidden/>
          </w:rPr>
          <w:fldChar w:fldCharType="separate"/>
        </w:r>
        <w:r w:rsidR="005A273D">
          <w:rPr>
            <w:noProof/>
            <w:webHidden/>
          </w:rPr>
          <w:t>2</w:t>
        </w:r>
        <w:r w:rsidR="005A273D">
          <w:rPr>
            <w:noProof/>
            <w:webHidden/>
          </w:rPr>
          <w:fldChar w:fldCharType="end"/>
        </w:r>
      </w:hyperlink>
    </w:p>
    <w:p w:rsidR="005A273D" w:rsidRPr="00086742" w:rsidRDefault="007764E5">
      <w:pPr>
        <w:pStyle w:val="TOC1"/>
        <w:rPr>
          <w:rFonts w:ascii="Calibri" w:hAnsi="Calibri"/>
          <w:b w:val="0"/>
          <w:noProof/>
          <w:szCs w:val="22"/>
          <w:lang w:eastAsia="en-AU"/>
        </w:rPr>
      </w:pPr>
      <w:hyperlink w:anchor="_Toc478489686" w:history="1">
        <w:r w:rsidR="005A273D" w:rsidRPr="00A15651">
          <w:rPr>
            <w:rStyle w:val="Hyperlink"/>
            <w:noProof/>
          </w:rPr>
          <w:t>2</w:t>
        </w:r>
        <w:r w:rsidR="005A273D" w:rsidRPr="00086742">
          <w:rPr>
            <w:rFonts w:ascii="Calibri" w:hAnsi="Calibri"/>
            <w:b w:val="0"/>
            <w:noProof/>
            <w:szCs w:val="22"/>
            <w:lang w:eastAsia="en-AU"/>
          </w:rPr>
          <w:tab/>
        </w:r>
        <w:r w:rsidR="005A273D" w:rsidRPr="00A15651">
          <w:rPr>
            <w:rStyle w:val="Hyperlink"/>
            <w:noProof/>
          </w:rPr>
          <w:t>Confidentiality Obligations</w:t>
        </w:r>
        <w:r w:rsidR="005A273D">
          <w:rPr>
            <w:noProof/>
            <w:webHidden/>
          </w:rPr>
          <w:tab/>
        </w:r>
        <w:r w:rsidR="005A273D">
          <w:rPr>
            <w:noProof/>
            <w:webHidden/>
          </w:rPr>
          <w:fldChar w:fldCharType="begin"/>
        </w:r>
        <w:r w:rsidR="005A273D">
          <w:rPr>
            <w:noProof/>
            <w:webHidden/>
          </w:rPr>
          <w:instrText xml:space="preserve"> PAGEREF _Toc478489686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687" w:history="1">
        <w:r w:rsidR="005A273D" w:rsidRPr="00A15651">
          <w:rPr>
            <w:rStyle w:val="Hyperlink"/>
            <w:noProof/>
          </w:rPr>
          <w:t>2.1</w:t>
        </w:r>
        <w:r w:rsidR="005A273D" w:rsidRPr="00086742">
          <w:rPr>
            <w:rFonts w:ascii="Calibri" w:hAnsi="Calibri"/>
            <w:noProof/>
            <w:szCs w:val="22"/>
            <w:lang w:eastAsia="en-AU"/>
          </w:rPr>
          <w:tab/>
        </w:r>
        <w:r w:rsidR="005A273D" w:rsidRPr="00A15651">
          <w:rPr>
            <w:rStyle w:val="Hyperlink"/>
            <w:noProof/>
          </w:rPr>
          <w:t>Confidentiality</w:t>
        </w:r>
        <w:r w:rsidR="005A273D">
          <w:rPr>
            <w:noProof/>
            <w:webHidden/>
          </w:rPr>
          <w:tab/>
        </w:r>
        <w:r w:rsidR="005A273D">
          <w:rPr>
            <w:noProof/>
            <w:webHidden/>
          </w:rPr>
          <w:fldChar w:fldCharType="begin"/>
        </w:r>
        <w:r w:rsidR="005A273D">
          <w:rPr>
            <w:noProof/>
            <w:webHidden/>
          </w:rPr>
          <w:instrText xml:space="preserve"> PAGEREF _Toc478489687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688" w:history="1">
        <w:r w:rsidR="005A273D" w:rsidRPr="00A15651">
          <w:rPr>
            <w:rStyle w:val="Hyperlink"/>
            <w:noProof/>
          </w:rPr>
          <w:t>2.2</w:t>
        </w:r>
        <w:r w:rsidR="005A273D" w:rsidRPr="00086742">
          <w:rPr>
            <w:rFonts w:ascii="Calibri" w:hAnsi="Calibri"/>
            <w:noProof/>
            <w:szCs w:val="22"/>
            <w:lang w:eastAsia="en-AU"/>
          </w:rPr>
          <w:tab/>
        </w:r>
        <w:r w:rsidR="005A273D" w:rsidRPr="00A15651">
          <w:rPr>
            <w:rStyle w:val="Hyperlink"/>
            <w:noProof/>
          </w:rPr>
          <w:t>Use of Confidential Information</w:t>
        </w:r>
        <w:r w:rsidR="005A273D">
          <w:rPr>
            <w:noProof/>
            <w:webHidden/>
          </w:rPr>
          <w:tab/>
        </w:r>
        <w:r w:rsidR="005A273D">
          <w:rPr>
            <w:noProof/>
            <w:webHidden/>
          </w:rPr>
          <w:fldChar w:fldCharType="begin"/>
        </w:r>
        <w:r w:rsidR="005A273D">
          <w:rPr>
            <w:noProof/>
            <w:webHidden/>
          </w:rPr>
          <w:instrText xml:space="preserve"> PAGEREF _Toc478489688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689" w:history="1">
        <w:r w:rsidR="005A273D" w:rsidRPr="00A15651">
          <w:rPr>
            <w:rStyle w:val="Hyperlink"/>
            <w:noProof/>
          </w:rPr>
          <w:t>2.3</w:t>
        </w:r>
        <w:r w:rsidR="005A273D" w:rsidRPr="00086742">
          <w:rPr>
            <w:rFonts w:ascii="Calibri" w:hAnsi="Calibri"/>
            <w:noProof/>
            <w:szCs w:val="22"/>
            <w:lang w:eastAsia="en-AU"/>
          </w:rPr>
          <w:tab/>
        </w:r>
        <w:r w:rsidR="005A273D" w:rsidRPr="00A15651">
          <w:rPr>
            <w:rStyle w:val="Hyperlink"/>
            <w:noProof/>
          </w:rPr>
          <w:t>Protection of Confidential Information</w:t>
        </w:r>
        <w:r w:rsidR="005A273D">
          <w:rPr>
            <w:noProof/>
            <w:webHidden/>
          </w:rPr>
          <w:tab/>
        </w:r>
        <w:r w:rsidR="005A273D">
          <w:rPr>
            <w:noProof/>
            <w:webHidden/>
          </w:rPr>
          <w:fldChar w:fldCharType="begin"/>
        </w:r>
        <w:r w:rsidR="005A273D">
          <w:rPr>
            <w:noProof/>
            <w:webHidden/>
          </w:rPr>
          <w:instrText xml:space="preserve"> PAGEREF _Toc478489689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690" w:history="1">
        <w:r w:rsidR="005A273D" w:rsidRPr="00A15651">
          <w:rPr>
            <w:rStyle w:val="Hyperlink"/>
            <w:noProof/>
          </w:rPr>
          <w:t>2.4</w:t>
        </w:r>
        <w:r w:rsidR="005A273D" w:rsidRPr="00086742">
          <w:rPr>
            <w:rFonts w:ascii="Calibri" w:hAnsi="Calibri"/>
            <w:noProof/>
            <w:szCs w:val="22"/>
            <w:lang w:eastAsia="en-AU"/>
          </w:rPr>
          <w:tab/>
        </w:r>
        <w:r w:rsidR="005A273D" w:rsidRPr="00A15651">
          <w:rPr>
            <w:rStyle w:val="Hyperlink"/>
            <w:noProof/>
          </w:rPr>
          <w:t>Authorised Recipients</w:t>
        </w:r>
        <w:r w:rsidR="005A273D">
          <w:rPr>
            <w:noProof/>
            <w:webHidden/>
          </w:rPr>
          <w:tab/>
        </w:r>
        <w:r w:rsidR="005A273D">
          <w:rPr>
            <w:noProof/>
            <w:webHidden/>
          </w:rPr>
          <w:fldChar w:fldCharType="begin"/>
        </w:r>
        <w:r w:rsidR="005A273D">
          <w:rPr>
            <w:noProof/>
            <w:webHidden/>
          </w:rPr>
          <w:instrText xml:space="preserve"> PAGEREF _Toc478489690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7764E5">
      <w:pPr>
        <w:pStyle w:val="TOC1"/>
        <w:rPr>
          <w:rFonts w:ascii="Calibri" w:hAnsi="Calibri"/>
          <w:b w:val="0"/>
          <w:noProof/>
          <w:szCs w:val="22"/>
          <w:lang w:eastAsia="en-AU"/>
        </w:rPr>
      </w:pPr>
      <w:hyperlink w:anchor="_Toc478489691" w:history="1">
        <w:r w:rsidR="005A273D" w:rsidRPr="00A15651">
          <w:rPr>
            <w:rStyle w:val="Hyperlink"/>
            <w:noProof/>
          </w:rPr>
          <w:t>3</w:t>
        </w:r>
        <w:r w:rsidR="005A273D" w:rsidRPr="00086742">
          <w:rPr>
            <w:rFonts w:ascii="Calibri" w:hAnsi="Calibri"/>
            <w:b w:val="0"/>
            <w:noProof/>
            <w:szCs w:val="22"/>
            <w:lang w:eastAsia="en-AU"/>
          </w:rPr>
          <w:tab/>
        </w:r>
        <w:r w:rsidR="005A273D" w:rsidRPr="00A15651">
          <w:rPr>
            <w:rStyle w:val="Hyperlink"/>
            <w:noProof/>
          </w:rPr>
          <w:t>Return of Confidential Information</w:t>
        </w:r>
        <w:r w:rsidR="005A273D">
          <w:rPr>
            <w:noProof/>
            <w:webHidden/>
          </w:rPr>
          <w:tab/>
        </w:r>
        <w:r w:rsidR="005A273D">
          <w:rPr>
            <w:noProof/>
            <w:webHidden/>
          </w:rPr>
          <w:fldChar w:fldCharType="begin"/>
        </w:r>
        <w:r w:rsidR="005A273D">
          <w:rPr>
            <w:noProof/>
            <w:webHidden/>
          </w:rPr>
          <w:instrText xml:space="preserve"> PAGEREF _Toc478489691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7764E5">
      <w:pPr>
        <w:pStyle w:val="TOC1"/>
        <w:rPr>
          <w:rFonts w:ascii="Calibri" w:hAnsi="Calibri"/>
          <w:b w:val="0"/>
          <w:noProof/>
          <w:szCs w:val="22"/>
          <w:lang w:eastAsia="en-AU"/>
        </w:rPr>
      </w:pPr>
      <w:hyperlink w:anchor="_Toc478489692" w:history="1">
        <w:r w:rsidR="005A273D" w:rsidRPr="00A15651">
          <w:rPr>
            <w:rStyle w:val="Hyperlink"/>
            <w:noProof/>
          </w:rPr>
          <w:t>4</w:t>
        </w:r>
        <w:r w:rsidR="005A273D" w:rsidRPr="00086742">
          <w:rPr>
            <w:rFonts w:ascii="Calibri" w:hAnsi="Calibri"/>
            <w:b w:val="0"/>
            <w:noProof/>
            <w:szCs w:val="22"/>
            <w:lang w:eastAsia="en-AU"/>
          </w:rPr>
          <w:tab/>
        </w:r>
        <w:r w:rsidR="005A273D" w:rsidRPr="00A15651">
          <w:rPr>
            <w:rStyle w:val="Hyperlink"/>
            <w:noProof/>
          </w:rPr>
          <w:t>Intellectual Property Rights</w:t>
        </w:r>
        <w:r w:rsidR="005A273D">
          <w:rPr>
            <w:noProof/>
            <w:webHidden/>
          </w:rPr>
          <w:tab/>
        </w:r>
        <w:r w:rsidR="005A273D">
          <w:rPr>
            <w:noProof/>
            <w:webHidden/>
          </w:rPr>
          <w:fldChar w:fldCharType="begin"/>
        </w:r>
        <w:r w:rsidR="005A273D">
          <w:rPr>
            <w:noProof/>
            <w:webHidden/>
          </w:rPr>
          <w:instrText xml:space="preserve"> PAGEREF _Toc478489692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7764E5">
      <w:pPr>
        <w:pStyle w:val="TOC1"/>
        <w:rPr>
          <w:rFonts w:ascii="Calibri" w:hAnsi="Calibri"/>
          <w:b w:val="0"/>
          <w:noProof/>
          <w:szCs w:val="22"/>
          <w:lang w:eastAsia="en-AU"/>
        </w:rPr>
      </w:pPr>
      <w:hyperlink w:anchor="_Toc478489693" w:history="1">
        <w:r w:rsidR="005A273D" w:rsidRPr="00A15651">
          <w:rPr>
            <w:rStyle w:val="Hyperlink"/>
            <w:noProof/>
          </w:rPr>
          <w:t>5</w:t>
        </w:r>
        <w:r w:rsidR="005A273D" w:rsidRPr="00086742">
          <w:rPr>
            <w:rFonts w:ascii="Calibri" w:hAnsi="Calibri"/>
            <w:b w:val="0"/>
            <w:noProof/>
            <w:szCs w:val="22"/>
            <w:lang w:eastAsia="en-AU"/>
          </w:rPr>
          <w:tab/>
        </w:r>
        <w:r w:rsidR="005A273D" w:rsidRPr="00A15651">
          <w:rPr>
            <w:rStyle w:val="Hyperlink"/>
            <w:noProof/>
          </w:rPr>
          <w:t>Acknowledgements</w:t>
        </w:r>
        <w:r w:rsidR="005A273D">
          <w:rPr>
            <w:noProof/>
            <w:webHidden/>
          </w:rPr>
          <w:tab/>
        </w:r>
        <w:r w:rsidR="005A273D">
          <w:rPr>
            <w:noProof/>
            <w:webHidden/>
          </w:rPr>
          <w:fldChar w:fldCharType="begin"/>
        </w:r>
        <w:r w:rsidR="005A273D">
          <w:rPr>
            <w:noProof/>
            <w:webHidden/>
          </w:rPr>
          <w:instrText xml:space="preserve"> PAGEREF _Toc478489693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7764E5">
      <w:pPr>
        <w:pStyle w:val="TOC1"/>
        <w:rPr>
          <w:rFonts w:ascii="Calibri" w:hAnsi="Calibri"/>
          <w:b w:val="0"/>
          <w:noProof/>
          <w:szCs w:val="22"/>
          <w:lang w:eastAsia="en-AU"/>
        </w:rPr>
      </w:pPr>
      <w:hyperlink w:anchor="_Toc478489694" w:history="1">
        <w:r w:rsidR="005A273D" w:rsidRPr="00A15651">
          <w:rPr>
            <w:rStyle w:val="Hyperlink"/>
            <w:noProof/>
          </w:rPr>
          <w:t>6</w:t>
        </w:r>
        <w:r w:rsidR="005A273D" w:rsidRPr="00086742">
          <w:rPr>
            <w:rFonts w:ascii="Calibri" w:hAnsi="Calibri"/>
            <w:b w:val="0"/>
            <w:noProof/>
            <w:szCs w:val="22"/>
            <w:lang w:eastAsia="en-AU"/>
          </w:rPr>
          <w:tab/>
        </w:r>
        <w:r w:rsidR="005A273D" w:rsidRPr="00A15651">
          <w:rPr>
            <w:rStyle w:val="Hyperlink"/>
            <w:noProof/>
          </w:rPr>
          <w:t>Duration of Obligations</w:t>
        </w:r>
        <w:r w:rsidR="005A273D">
          <w:rPr>
            <w:noProof/>
            <w:webHidden/>
          </w:rPr>
          <w:tab/>
        </w:r>
        <w:r w:rsidR="005A273D">
          <w:rPr>
            <w:noProof/>
            <w:webHidden/>
          </w:rPr>
          <w:fldChar w:fldCharType="begin"/>
        </w:r>
        <w:r w:rsidR="005A273D">
          <w:rPr>
            <w:noProof/>
            <w:webHidden/>
          </w:rPr>
          <w:instrText xml:space="preserve"> PAGEREF _Toc478489694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7764E5">
      <w:pPr>
        <w:pStyle w:val="TOC1"/>
        <w:rPr>
          <w:rFonts w:ascii="Calibri" w:hAnsi="Calibri"/>
          <w:b w:val="0"/>
          <w:noProof/>
          <w:szCs w:val="22"/>
          <w:lang w:eastAsia="en-AU"/>
        </w:rPr>
      </w:pPr>
      <w:hyperlink w:anchor="_Toc478489695" w:history="1">
        <w:r w:rsidR="005A273D" w:rsidRPr="00A15651">
          <w:rPr>
            <w:rStyle w:val="Hyperlink"/>
            <w:noProof/>
          </w:rPr>
          <w:t>7</w:t>
        </w:r>
        <w:r w:rsidR="005A273D" w:rsidRPr="00086742">
          <w:rPr>
            <w:rFonts w:ascii="Calibri" w:hAnsi="Calibri"/>
            <w:b w:val="0"/>
            <w:noProof/>
            <w:szCs w:val="22"/>
            <w:lang w:eastAsia="en-AU"/>
          </w:rPr>
          <w:tab/>
        </w:r>
        <w:r w:rsidR="005A273D" w:rsidRPr="00A15651">
          <w:rPr>
            <w:rStyle w:val="Hyperlink"/>
            <w:noProof/>
          </w:rPr>
          <w:t>Notices</w:t>
        </w:r>
        <w:r w:rsidR="005A273D">
          <w:rPr>
            <w:noProof/>
            <w:webHidden/>
          </w:rPr>
          <w:tab/>
        </w:r>
        <w:r w:rsidR="005A273D">
          <w:rPr>
            <w:noProof/>
            <w:webHidden/>
          </w:rPr>
          <w:fldChar w:fldCharType="begin"/>
        </w:r>
        <w:r w:rsidR="005A273D">
          <w:rPr>
            <w:noProof/>
            <w:webHidden/>
          </w:rPr>
          <w:instrText xml:space="preserve"> PAGEREF _Toc478489695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7764E5">
      <w:pPr>
        <w:pStyle w:val="TOC1"/>
        <w:rPr>
          <w:rFonts w:ascii="Calibri" w:hAnsi="Calibri"/>
          <w:b w:val="0"/>
          <w:noProof/>
          <w:szCs w:val="22"/>
          <w:lang w:eastAsia="en-AU"/>
        </w:rPr>
      </w:pPr>
      <w:hyperlink w:anchor="_Toc478489696" w:history="1">
        <w:r w:rsidR="005A273D" w:rsidRPr="00A15651">
          <w:rPr>
            <w:rStyle w:val="Hyperlink"/>
            <w:noProof/>
          </w:rPr>
          <w:t>8</w:t>
        </w:r>
        <w:r w:rsidR="005A273D" w:rsidRPr="00086742">
          <w:rPr>
            <w:rFonts w:ascii="Calibri" w:hAnsi="Calibri"/>
            <w:b w:val="0"/>
            <w:noProof/>
            <w:szCs w:val="22"/>
            <w:lang w:eastAsia="en-AU"/>
          </w:rPr>
          <w:tab/>
        </w:r>
        <w:r w:rsidR="005A273D" w:rsidRPr="00A15651">
          <w:rPr>
            <w:rStyle w:val="Hyperlink"/>
            <w:noProof/>
          </w:rPr>
          <w:t>Termination</w:t>
        </w:r>
        <w:r w:rsidR="005A273D">
          <w:rPr>
            <w:noProof/>
            <w:webHidden/>
          </w:rPr>
          <w:tab/>
        </w:r>
        <w:r w:rsidR="005A273D">
          <w:rPr>
            <w:noProof/>
            <w:webHidden/>
          </w:rPr>
          <w:fldChar w:fldCharType="begin"/>
        </w:r>
        <w:r w:rsidR="005A273D">
          <w:rPr>
            <w:noProof/>
            <w:webHidden/>
          </w:rPr>
          <w:instrText xml:space="preserve"> PAGEREF _Toc478489696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7764E5">
      <w:pPr>
        <w:pStyle w:val="TOC1"/>
        <w:rPr>
          <w:rFonts w:ascii="Calibri" w:hAnsi="Calibri"/>
          <w:b w:val="0"/>
          <w:noProof/>
          <w:szCs w:val="22"/>
          <w:lang w:eastAsia="en-AU"/>
        </w:rPr>
      </w:pPr>
      <w:hyperlink w:anchor="_Toc478489697" w:history="1">
        <w:r w:rsidR="005A273D" w:rsidRPr="00A15651">
          <w:rPr>
            <w:rStyle w:val="Hyperlink"/>
            <w:noProof/>
          </w:rPr>
          <w:t>9</w:t>
        </w:r>
        <w:r w:rsidR="005A273D" w:rsidRPr="00086742">
          <w:rPr>
            <w:rFonts w:ascii="Calibri" w:hAnsi="Calibri"/>
            <w:b w:val="0"/>
            <w:noProof/>
            <w:szCs w:val="22"/>
            <w:lang w:eastAsia="en-AU"/>
          </w:rPr>
          <w:tab/>
        </w:r>
        <w:r w:rsidR="005A273D" w:rsidRPr="00A15651">
          <w:rPr>
            <w:rStyle w:val="Hyperlink"/>
            <w:noProof/>
          </w:rPr>
          <w:t>General Conditions</w:t>
        </w:r>
        <w:r w:rsidR="005A273D">
          <w:rPr>
            <w:noProof/>
            <w:webHidden/>
          </w:rPr>
          <w:tab/>
        </w:r>
        <w:r w:rsidR="005A273D">
          <w:rPr>
            <w:noProof/>
            <w:webHidden/>
          </w:rPr>
          <w:fldChar w:fldCharType="begin"/>
        </w:r>
        <w:r w:rsidR="005A273D">
          <w:rPr>
            <w:noProof/>
            <w:webHidden/>
          </w:rPr>
          <w:instrText xml:space="preserve"> PAGEREF _Toc478489697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698" w:history="1">
        <w:r w:rsidR="005A273D" w:rsidRPr="00A15651">
          <w:rPr>
            <w:rStyle w:val="Hyperlink"/>
            <w:noProof/>
          </w:rPr>
          <w:t>9.1</w:t>
        </w:r>
        <w:r w:rsidR="005A273D" w:rsidRPr="00086742">
          <w:rPr>
            <w:rFonts w:ascii="Calibri" w:hAnsi="Calibri"/>
            <w:noProof/>
            <w:szCs w:val="22"/>
            <w:lang w:eastAsia="en-AU"/>
          </w:rPr>
          <w:tab/>
        </w:r>
        <w:r w:rsidR="005A273D" w:rsidRPr="00A15651">
          <w:rPr>
            <w:rStyle w:val="Hyperlink"/>
            <w:noProof/>
          </w:rPr>
          <w:t>Date of provision of Confidential Information</w:t>
        </w:r>
        <w:r w:rsidR="005A273D">
          <w:rPr>
            <w:noProof/>
            <w:webHidden/>
          </w:rPr>
          <w:tab/>
        </w:r>
        <w:r w:rsidR="005A273D">
          <w:rPr>
            <w:noProof/>
            <w:webHidden/>
          </w:rPr>
          <w:fldChar w:fldCharType="begin"/>
        </w:r>
        <w:r w:rsidR="005A273D">
          <w:rPr>
            <w:noProof/>
            <w:webHidden/>
          </w:rPr>
          <w:instrText xml:space="preserve"> PAGEREF _Toc478489698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699" w:history="1">
        <w:r w:rsidR="005A273D" w:rsidRPr="00A15651">
          <w:rPr>
            <w:rStyle w:val="Hyperlink"/>
            <w:noProof/>
          </w:rPr>
          <w:t>9.2</w:t>
        </w:r>
        <w:r w:rsidR="005A273D" w:rsidRPr="00086742">
          <w:rPr>
            <w:rFonts w:ascii="Calibri" w:hAnsi="Calibri"/>
            <w:noProof/>
            <w:szCs w:val="22"/>
            <w:lang w:eastAsia="en-AU"/>
          </w:rPr>
          <w:tab/>
        </w:r>
        <w:r w:rsidR="005A273D" w:rsidRPr="00A15651">
          <w:rPr>
            <w:rStyle w:val="Hyperlink"/>
            <w:noProof/>
          </w:rPr>
          <w:t>Non-Merger of Provisions</w:t>
        </w:r>
        <w:r w:rsidR="005A273D">
          <w:rPr>
            <w:noProof/>
            <w:webHidden/>
          </w:rPr>
          <w:tab/>
        </w:r>
        <w:r w:rsidR="005A273D">
          <w:rPr>
            <w:noProof/>
            <w:webHidden/>
          </w:rPr>
          <w:fldChar w:fldCharType="begin"/>
        </w:r>
        <w:r w:rsidR="005A273D">
          <w:rPr>
            <w:noProof/>
            <w:webHidden/>
          </w:rPr>
          <w:instrText xml:space="preserve"> PAGEREF _Toc478489699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700" w:history="1">
        <w:r w:rsidR="005A273D" w:rsidRPr="00A15651">
          <w:rPr>
            <w:rStyle w:val="Hyperlink"/>
            <w:noProof/>
          </w:rPr>
          <w:t>9.3</w:t>
        </w:r>
        <w:r w:rsidR="005A273D" w:rsidRPr="00086742">
          <w:rPr>
            <w:rFonts w:ascii="Calibri" w:hAnsi="Calibri"/>
            <w:noProof/>
            <w:szCs w:val="22"/>
            <w:lang w:eastAsia="en-AU"/>
          </w:rPr>
          <w:tab/>
        </w:r>
        <w:r w:rsidR="005A273D" w:rsidRPr="00A15651">
          <w:rPr>
            <w:rStyle w:val="Hyperlink"/>
            <w:noProof/>
          </w:rPr>
          <w:t>No Exclusion of Law or Equity</w:t>
        </w:r>
        <w:r w:rsidR="005A273D">
          <w:rPr>
            <w:noProof/>
            <w:webHidden/>
          </w:rPr>
          <w:tab/>
        </w:r>
        <w:r w:rsidR="005A273D">
          <w:rPr>
            <w:noProof/>
            <w:webHidden/>
          </w:rPr>
          <w:fldChar w:fldCharType="begin"/>
        </w:r>
        <w:r w:rsidR="005A273D">
          <w:rPr>
            <w:noProof/>
            <w:webHidden/>
          </w:rPr>
          <w:instrText xml:space="preserve"> PAGEREF _Toc478489700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701" w:history="1">
        <w:r w:rsidR="005A273D" w:rsidRPr="00A15651">
          <w:rPr>
            <w:rStyle w:val="Hyperlink"/>
            <w:noProof/>
          </w:rPr>
          <w:t>9.4</w:t>
        </w:r>
        <w:r w:rsidR="005A273D" w:rsidRPr="00086742">
          <w:rPr>
            <w:rFonts w:ascii="Calibri" w:hAnsi="Calibri"/>
            <w:noProof/>
            <w:szCs w:val="22"/>
            <w:lang w:eastAsia="en-AU"/>
          </w:rPr>
          <w:tab/>
        </w:r>
        <w:r w:rsidR="005A273D" w:rsidRPr="00A15651">
          <w:rPr>
            <w:rStyle w:val="Hyperlink"/>
            <w:noProof/>
          </w:rPr>
          <w:t>Waiver</w:t>
        </w:r>
        <w:r w:rsidR="005A273D">
          <w:rPr>
            <w:noProof/>
            <w:webHidden/>
          </w:rPr>
          <w:tab/>
        </w:r>
        <w:r w:rsidR="005A273D">
          <w:rPr>
            <w:noProof/>
            <w:webHidden/>
          </w:rPr>
          <w:fldChar w:fldCharType="begin"/>
        </w:r>
        <w:r w:rsidR="005A273D">
          <w:rPr>
            <w:noProof/>
            <w:webHidden/>
          </w:rPr>
          <w:instrText xml:space="preserve"> PAGEREF _Toc478489701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702" w:history="1">
        <w:r w:rsidR="005A273D" w:rsidRPr="00A15651">
          <w:rPr>
            <w:rStyle w:val="Hyperlink"/>
            <w:noProof/>
          </w:rPr>
          <w:t>9.5</w:t>
        </w:r>
        <w:r w:rsidR="005A273D" w:rsidRPr="00086742">
          <w:rPr>
            <w:rFonts w:ascii="Calibri" w:hAnsi="Calibri"/>
            <w:noProof/>
            <w:szCs w:val="22"/>
            <w:lang w:eastAsia="en-AU"/>
          </w:rPr>
          <w:tab/>
        </w:r>
        <w:r w:rsidR="005A273D" w:rsidRPr="00A15651">
          <w:rPr>
            <w:rStyle w:val="Hyperlink"/>
            <w:noProof/>
          </w:rPr>
          <w:t>No Amendments without Agreement</w:t>
        </w:r>
        <w:r w:rsidR="005A273D">
          <w:rPr>
            <w:noProof/>
            <w:webHidden/>
          </w:rPr>
          <w:tab/>
        </w:r>
        <w:r w:rsidR="005A273D">
          <w:rPr>
            <w:noProof/>
            <w:webHidden/>
          </w:rPr>
          <w:fldChar w:fldCharType="begin"/>
        </w:r>
        <w:r w:rsidR="005A273D">
          <w:rPr>
            <w:noProof/>
            <w:webHidden/>
          </w:rPr>
          <w:instrText xml:space="preserve"> PAGEREF _Toc478489702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703" w:history="1">
        <w:r w:rsidR="005A273D" w:rsidRPr="00A15651">
          <w:rPr>
            <w:rStyle w:val="Hyperlink"/>
            <w:noProof/>
          </w:rPr>
          <w:t>9.6</w:t>
        </w:r>
        <w:r w:rsidR="005A273D" w:rsidRPr="00086742">
          <w:rPr>
            <w:rFonts w:ascii="Calibri" w:hAnsi="Calibri"/>
            <w:noProof/>
            <w:szCs w:val="22"/>
            <w:lang w:eastAsia="en-AU"/>
          </w:rPr>
          <w:tab/>
        </w:r>
        <w:r w:rsidR="005A273D" w:rsidRPr="00A15651">
          <w:rPr>
            <w:rStyle w:val="Hyperlink"/>
            <w:noProof/>
          </w:rPr>
          <w:t>Agreement in Entirety</w:t>
        </w:r>
        <w:r w:rsidR="005A273D">
          <w:rPr>
            <w:noProof/>
            <w:webHidden/>
          </w:rPr>
          <w:tab/>
        </w:r>
        <w:r w:rsidR="005A273D">
          <w:rPr>
            <w:noProof/>
            <w:webHidden/>
          </w:rPr>
          <w:fldChar w:fldCharType="begin"/>
        </w:r>
        <w:r w:rsidR="005A273D">
          <w:rPr>
            <w:noProof/>
            <w:webHidden/>
          </w:rPr>
          <w:instrText xml:space="preserve"> PAGEREF _Toc478489703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7764E5">
      <w:pPr>
        <w:pStyle w:val="TOC2"/>
        <w:rPr>
          <w:rFonts w:ascii="Calibri" w:hAnsi="Calibri"/>
          <w:noProof/>
          <w:szCs w:val="22"/>
          <w:lang w:eastAsia="en-AU"/>
        </w:rPr>
      </w:pPr>
      <w:hyperlink w:anchor="_Toc478489704" w:history="1">
        <w:r w:rsidR="005A273D" w:rsidRPr="00A15651">
          <w:rPr>
            <w:rStyle w:val="Hyperlink"/>
            <w:noProof/>
          </w:rPr>
          <w:t>9.7</w:t>
        </w:r>
        <w:r w:rsidR="005A273D" w:rsidRPr="00086742">
          <w:rPr>
            <w:rFonts w:ascii="Calibri" w:hAnsi="Calibri"/>
            <w:noProof/>
            <w:szCs w:val="22"/>
            <w:lang w:eastAsia="en-AU"/>
          </w:rPr>
          <w:tab/>
        </w:r>
        <w:r w:rsidR="005A273D" w:rsidRPr="00A15651">
          <w:rPr>
            <w:rStyle w:val="Hyperlink"/>
            <w:noProof/>
          </w:rPr>
          <w:t>Jurisdiction</w:t>
        </w:r>
        <w:r w:rsidR="005A273D">
          <w:rPr>
            <w:noProof/>
            <w:webHidden/>
          </w:rPr>
          <w:tab/>
        </w:r>
        <w:r w:rsidR="005A273D">
          <w:rPr>
            <w:noProof/>
            <w:webHidden/>
          </w:rPr>
          <w:fldChar w:fldCharType="begin"/>
        </w:r>
        <w:r w:rsidR="005A273D">
          <w:rPr>
            <w:noProof/>
            <w:webHidden/>
          </w:rPr>
          <w:instrText xml:space="preserve"> PAGEREF _Toc478489704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6358F1" w:rsidRDefault="006358F1" w:rsidP="006358F1">
      <w:pPr>
        <w:rPr>
          <w:szCs w:val="22"/>
        </w:rPr>
      </w:pPr>
      <w:r>
        <w:rPr>
          <w:szCs w:val="22"/>
        </w:rPr>
        <w:fldChar w:fldCharType="end"/>
      </w:r>
    </w:p>
    <w:p w:rsidR="006358F1" w:rsidRDefault="006358F1" w:rsidP="006358F1">
      <w:pPr>
        <w:rPr>
          <w:szCs w:val="22"/>
        </w:rPr>
      </w:pPr>
    </w:p>
    <w:p w:rsidR="006358F1" w:rsidRDefault="006358F1" w:rsidP="006358F1"/>
    <w:p w:rsidR="006358F1" w:rsidRDefault="006358F1" w:rsidP="006358F1">
      <w:pPr>
        <w:sectPr w:rsidR="006358F1">
          <w:headerReference w:type="default" r:id="rId9"/>
          <w:footerReference w:type="default" r:id="rId10"/>
          <w:pgSz w:w="11906" w:h="16838" w:code="9"/>
          <w:pgMar w:top="1440" w:right="873" w:bottom="1440" w:left="1440" w:header="567" w:footer="567" w:gutter="0"/>
          <w:pgNumType w:fmt="lowerRoman" w:start="1"/>
          <w:cols w:space="720"/>
          <w:docGrid w:linePitch="299"/>
        </w:sectPr>
      </w:pPr>
    </w:p>
    <w:p w:rsidR="006358F1" w:rsidRDefault="006358F1" w:rsidP="006358F1">
      <w:pPr>
        <w:pStyle w:val="MOSecHeading"/>
      </w:pPr>
      <w:bookmarkStart w:id="6" w:name="_Toc191093855"/>
      <w:bookmarkStart w:id="7" w:name="_Toc191108296"/>
      <w:bookmarkStart w:id="8" w:name="_Toc191108371"/>
      <w:bookmarkStart w:id="9" w:name="_Toc191108555"/>
      <w:bookmarkStart w:id="10" w:name="_Toc191108868"/>
      <w:bookmarkStart w:id="11" w:name="_Toc191108940"/>
      <w:bookmarkStart w:id="12" w:name="_Toc191109067"/>
      <w:bookmarkStart w:id="13" w:name="_Toc191109136"/>
      <w:bookmarkStart w:id="14" w:name="_Toc191109257"/>
      <w:bookmarkStart w:id="15" w:name="_Toc191109339"/>
      <w:bookmarkStart w:id="16" w:name="_Toc191109437"/>
      <w:bookmarkStart w:id="17" w:name="_Toc191109537"/>
      <w:r>
        <w:lastRenderedPageBreak/>
        <w:t>Parties</w:t>
      </w:r>
      <w:bookmarkEnd w:id="3"/>
      <w:bookmarkEnd w:id="6"/>
      <w:bookmarkEnd w:id="7"/>
      <w:bookmarkEnd w:id="8"/>
      <w:bookmarkEnd w:id="9"/>
      <w:bookmarkEnd w:id="10"/>
      <w:bookmarkEnd w:id="11"/>
      <w:bookmarkEnd w:id="12"/>
      <w:bookmarkEnd w:id="13"/>
      <w:bookmarkEnd w:id="14"/>
      <w:bookmarkEnd w:id="15"/>
      <w:bookmarkEnd w:id="16"/>
      <w:bookmarkEnd w:id="17"/>
    </w:p>
    <w:tbl>
      <w:tblPr>
        <w:tblW w:w="0" w:type="auto"/>
        <w:tblLook w:val="01E0" w:firstRow="1" w:lastRow="1" w:firstColumn="1" w:lastColumn="1" w:noHBand="0" w:noVBand="0"/>
      </w:tblPr>
      <w:tblGrid>
        <w:gridCol w:w="9809"/>
      </w:tblGrid>
      <w:tr w:rsidR="006358F1" w:rsidTr="00D44FA7">
        <w:tc>
          <w:tcPr>
            <w:tcW w:w="9853" w:type="dxa"/>
          </w:tcPr>
          <w:p w:rsidR="006358F1" w:rsidRPr="00E7540F" w:rsidRDefault="00E7540F" w:rsidP="00D44FA7">
            <w:pPr>
              <w:rPr>
                <w:b/>
                <w:i/>
                <w:highlight w:val="cyan"/>
              </w:rPr>
            </w:pPr>
            <w:r w:rsidRPr="00E7540F">
              <w:rPr>
                <w:b/>
              </w:rPr>
              <w:t>{name_1}</w:t>
            </w:r>
          </w:p>
        </w:tc>
      </w:tr>
      <w:tr w:rsidR="006358F1" w:rsidTr="00D44FA7">
        <w:tc>
          <w:tcPr>
            <w:tcW w:w="9853" w:type="dxa"/>
          </w:tcPr>
          <w:p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{address_1}</w:t>
            </w:r>
          </w:p>
          <w:p w:rsidR="006358F1" w:rsidRDefault="006358F1" w:rsidP="00267592">
            <w:pPr>
              <w:rPr>
                <w:spacing w:val="-2"/>
              </w:rPr>
            </w:pPr>
          </w:p>
          <w:p w:rsidR="00E7540F" w:rsidRDefault="00E7540F" w:rsidP="00267592">
            <w:pPr>
              <w:rPr>
                <w:b/>
                <w:i/>
                <w:highlight w:val="cyan"/>
              </w:rPr>
            </w:pPr>
            <w:r>
              <w:t>{</w:t>
            </w:r>
            <w:r w:rsidR="00CB6F11">
              <w:t>abn</w:t>
            </w:r>
            <w:r w:rsidRPr="007A554C">
              <w:t>_acn_1</w:t>
            </w:r>
            <w:r>
              <w:t>}</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rsidTr="00D44FA7">
        <w:tc>
          <w:tcPr>
            <w:tcW w:w="9853" w:type="dxa"/>
          </w:tcPr>
          <w:p w:rsidR="006358F1" w:rsidRDefault="006358F1" w:rsidP="00D44FA7">
            <w:pPr>
              <w:rPr>
                <w:rFonts w:cs="Arial"/>
                <w:b/>
                <w:bCs/>
              </w:rPr>
            </w:pPr>
          </w:p>
        </w:tc>
      </w:tr>
      <w:tr w:rsidR="006358F1" w:rsidTr="00D44FA7">
        <w:tc>
          <w:tcPr>
            <w:tcW w:w="9853" w:type="dxa"/>
          </w:tcPr>
          <w:p w:rsidR="006358F1" w:rsidRPr="00E72FE6" w:rsidRDefault="00E72FE6" w:rsidP="00D44FA7">
            <w:pPr>
              <w:rPr>
                <w:rFonts w:cs="Arial"/>
                <w:b/>
                <w:bCs/>
              </w:rPr>
            </w:pPr>
            <w:r w:rsidRPr="00E72FE6">
              <w:rPr>
                <w:b/>
              </w:rPr>
              <w:t>{name_2}</w:t>
            </w:r>
          </w:p>
        </w:tc>
      </w:tr>
      <w:tr w:rsidR="006358F1" w:rsidTr="00D44FA7">
        <w:tc>
          <w:tcPr>
            <w:tcW w:w="9853" w:type="dxa"/>
          </w:tcPr>
          <w:p w:rsidR="00E72FE6" w:rsidRDefault="00E72FE6" w:rsidP="00267592">
            <w:pPr>
              <w:rPr>
                <w:rFonts w:cs="Arial"/>
              </w:rPr>
            </w:pPr>
          </w:p>
          <w:p w:rsidR="00E7540F" w:rsidRDefault="006358F1" w:rsidP="00267592">
            <w:r>
              <w:rPr>
                <w:rFonts w:cs="Arial"/>
              </w:rPr>
              <w:t xml:space="preserve">of </w:t>
            </w:r>
            <w:r w:rsidR="00E72FE6">
              <w:t>{address_2}</w:t>
            </w:r>
          </w:p>
          <w:p w:rsidR="00E72FE6" w:rsidRDefault="00E72FE6" w:rsidP="00267592"/>
          <w:p w:rsidR="006358F1" w:rsidRDefault="00CB6F11" w:rsidP="00267592">
            <w:pPr>
              <w:rPr>
                <w:rFonts w:cs="Arial"/>
                <w:b/>
                <w:bCs/>
                <w:i/>
                <w:iCs/>
              </w:rPr>
            </w:pPr>
            <w:r>
              <w:t>{abn</w:t>
            </w:r>
            <w:r w:rsidR="00E7540F">
              <w:t>_acn_2}</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rsidR="006358F1" w:rsidRDefault="006358F1" w:rsidP="006358F1"/>
    <w:p w:rsidR="006358F1" w:rsidRDefault="006358F1" w:rsidP="006358F1">
      <w:pPr>
        <w:pStyle w:val="MOSecHeading"/>
      </w:pPr>
      <w:bookmarkStart w:id="18" w:name="_Toc13903083"/>
      <w:bookmarkStart w:id="19" w:name="_Toc23312454"/>
      <w:bookmarkStart w:id="20" w:name="_Toc191093856"/>
      <w:bookmarkStart w:id="21" w:name="_Toc191108297"/>
      <w:bookmarkStart w:id="22" w:name="_Toc191108372"/>
      <w:bookmarkStart w:id="23" w:name="_Toc191108556"/>
      <w:bookmarkStart w:id="24" w:name="_Toc191108869"/>
      <w:bookmarkStart w:id="25" w:name="_Toc191108941"/>
      <w:bookmarkStart w:id="26" w:name="_Toc191109068"/>
      <w:bookmarkStart w:id="27" w:name="_Toc191109137"/>
      <w:bookmarkStart w:id="28" w:name="_Toc191109258"/>
      <w:bookmarkStart w:id="29" w:name="_Toc191109340"/>
      <w:bookmarkStart w:id="30" w:name="_Toc191109438"/>
      <w:bookmarkStart w:id="31" w:name="_Toc191109538"/>
      <w:r>
        <w:t>Background</w:t>
      </w:r>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6358F1" w:rsidRDefault="006358F1" w:rsidP="006358F1">
      <w:pPr>
        <w:pStyle w:val="MORecitalsL1"/>
      </w:pPr>
      <w:r>
        <w:t xml:space="preserve">The Discloser wishes to hold discussions with the Recipient and to disclose </w:t>
      </w:r>
      <w:smartTag w:uri="schemas-workshare-com/workshare" w:element="confidentialinformationexposure">
        <w:smartTagPr>
          <w:attr w:name="TagType" w:val="5"/>
        </w:smartTagPr>
        <w:r>
          <w:t>Confidential</w:t>
        </w:r>
      </w:smartTag>
      <w:r>
        <w:t xml:space="preserve"> Information to the Recipient</w:t>
      </w:r>
      <w:r w:rsidR="005130F6">
        <w:t xml:space="preserve"> only for the Permitted Purpose</w:t>
      </w:r>
      <w:r>
        <w:t>.</w:t>
      </w:r>
    </w:p>
    <w:p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rsidR="006358F1" w:rsidRDefault="006358F1" w:rsidP="006358F1">
      <w:pPr>
        <w:pStyle w:val="MORecitalsL1"/>
      </w:pPr>
      <w:r>
        <w:t xml:space="preserve">The </w:t>
      </w:r>
      <w:r w:rsidR="005130F6">
        <w:t>P</w:t>
      </w:r>
      <w:r>
        <w:t xml:space="preserve">arties have agreed to disclose and receive that </w:t>
      </w:r>
      <w:smartTag w:uri="schemas-workshare-com/workshare" w:element="confidentialinformationexposure">
        <w:smartTagPr>
          <w:attr w:name="TagType" w:val="5"/>
        </w:smartTagPr>
        <w:r>
          <w:t>Confidential</w:t>
        </w:r>
      </w:smartTag>
      <w:r>
        <w:t xml:space="preserve"> Information on the terms and conditions of this Agreement.</w:t>
      </w:r>
    </w:p>
    <w:p w:rsidR="006358F1" w:rsidRDefault="006358F1" w:rsidP="006358F1">
      <w:pPr>
        <w:pStyle w:val="MORecitalsL1"/>
        <w:numPr>
          <w:ilvl w:val="0"/>
          <w:numId w:val="0"/>
        </w:numPr>
      </w:pPr>
    </w:p>
    <w:p w:rsidR="006358F1" w:rsidRDefault="006358F1" w:rsidP="006358F1">
      <w:pPr>
        <w:pStyle w:val="MOSecHeading"/>
      </w:pPr>
      <w:bookmarkStart w:id="32" w:name="_Toc13903084"/>
      <w:bookmarkStart w:id="33" w:name="_Toc23312455"/>
      <w:bookmarkStart w:id="34" w:name="_Toc191093857"/>
      <w:bookmarkStart w:id="35" w:name="_Toc191108298"/>
      <w:bookmarkStart w:id="36" w:name="_Toc191108373"/>
      <w:bookmarkStart w:id="37" w:name="_Toc191108557"/>
      <w:bookmarkStart w:id="38" w:name="_Toc191108870"/>
      <w:bookmarkStart w:id="39" w:name="_Toc191108942"/>
      <w:bookmarkStart w:id="40" w:name="_Toc191109069"/>
      <w:bookmarkStart w:id="41" w:name="_Toc191109138"/>
      <w:bookmarkStart w:id="42" w:name="_Toc191109259"/>
      <w:bookmarkStart w:id="43" w:name="_Toc191109341"/>
      <w:bookmarkStart w:id="44" w:name="_Toc191109439"/>
      <w:bookmarkStart w:id="45" w:name="_Toc191109539"/>
      <w:r>
        <w:t>Terms and Conditions</w:t>
      </w:r>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6358F1" w:rsidRDefault="006358F1" w:rsidP="006358F1">
      <w:pPr>
        <w:pStyle w:val="MOTermsL1"/>
        <w:outlineLvl w:val="9"/>
      </w:pPr>
      <w:bookmarkStart w:id="46" w:name="_Toc191093858"/>
      <w:bookmarkStart w:id="47" w:name="_Toc191108299"/>
      <w:bookmarkStart w:id="48" w:name="_Toc191108374"/>
      <w:bookmarkStart w:id="49" w:name="_Toc191108558"/>
      <w:bookmarkStart w:id="50" w:name="_Toc191108871"/>
      <w:bookmarkStart w:id="51" w:name="_Toc191108943"/>
      <w:bookmarkStart w:id="52" w:name="_Toc191109070"/>
      <w:bookmarkStart w:id="53" w:name="_Toc191109139"/>
      <w:bookmarkStart w:id="54" w:name="_Toc191109260"/>
      <w:bookmarkStart w:id="55" w:name="_Toc191109342"/>
      <w:bookmarkStart w:id="56" w:name="_Toc191109440"/>
      <w:bookmarkStart w:id="57" w:name="_Toc191109540"/>
      <w:bookmarkStart w:id="58" w:name="_Toc194397505"/>
      <w:bookmarkStart w:id="59" w:name="_Toc478489683"/>
      <w:bookmarkStart w:id="60" w:name="_Toc66248005"/>
      <w:r>
        <w:t>Definitions and interpretation</w:t>
      </w:r>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6358F1" w:rsidRDefault="006358F1" w:rsidP="006358F1"/>
    <w:p w:rsidR="006358F1" w:rsidRPr="00B91546" w:rsidRDefault="005130F6" w:rsidP="006358F1">
      <w:pPr>
        <w:pStyle w:val="MOTermsL2"/>
        <w:outlineLvl w:val="9"/>
      </w:pPr>
      <w:bookmarkStart w:id="61" w:name="_Toc478489684"/>
      <w:r>
        <w:t>Definitions</w:t>
      </w:r>
      <w:bookmarkEnd w:id="61"/>
    </w:p>
    <w:p w:rsidR="006358F1" w:rsidRDefault="006358F1" w:rsidP="006358F1">
      <w:pPr>
        <w:pStyle w:val="MOTermsL3"/>
        <w:numPr>
          <w:ilvl w:val="2"/>
          <w:numId w:val="22"/>
        </w:numPr>
      </w:pPr>
      <w:r>
        <w:t>In this Agreement the following words and phrases have the following meanings (unless the context otherwise requires):</w:t>
      </w:r>
    </w:p>
    <w:p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rsidR="006358F1" w:rsidRPr="00B53E49" w:rsidRDefault="006358F1" w:rsidP="006358F1">
      <w:pPr>
        <w:pStyle w:val="MOTermsL5"/>
      </w:pPr>
      <w:r w:rsidRPr="00B53E49">
        <w:t xml:space="preserve">is by its nature confidential; </w:t>
      </w:r>
    </w:p>
    <w:p w:rsidR="006358F1" w:rsidRPr="00B53E49" w:rsidRDefault="006358F1" w:rsidP="006358F1">
      <w:pPr>
        <w:pStyle w:val="MOTermsL5"/>
      </w:pPr>
      <w:r w:rsidRPr="00B53E49">
        <w:t xml:space="preserve">is designated by </w:t>
      </w:r>
      <w:r>
        <w:t>the Discloser</w:t>
      </w:r>
      <w:r w:rsidRPr="00B53E49">
        <w:t xml:space="preserve"> as confidential; or</w:t>
      </w:r>
    </w:p>
    <w:p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nature</w:t>
      </w:r>
      <w:r w:rsidRPr="00B53E49">
        <w:t xml:space="preserve">; </w:t>
      </w:r>
    </w:p>
    <w:p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means; </w:t>
      </w:r>
    </w:p>
    <w:p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Party;</w:t>
      </w:r>
    </w:p>
    <w:p w:rsidR="005130F6" w:rsidRPr="00B53E49" w:rsidRDefault="005130F6" w:rsidP="006358F1">
      <w:pPr>
        <w:pStyle w:val="MOTermsL5"/>
      </w:pPr>
      <w:r>
        <w:lastRenderedPageBreak/>
        <w:t>is by law or the rules of any stock exchange required to be disclosed by the Recipient; or</w:t>
      </w:r>
    </w:p>
    <w:p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rsidR="002F1639" w:rsidRDefault="002F1639" w:rsidP="00C336E0">
      <w:pPr>
        <w:pStyle w:val="MOTermsL5"/>
        <w:numPr>
          <w:ilvl w:val="4"/>
          <w:numId w:val="39"/>
        </w:numPr>
      </w:pPr>
      <w:r>
        <w:t>loss of anticipated or actual profits or revenue;</w:t>
      </w:r>
    </w:p>
    <w:p w:rsidR="002F1639" w:rsidRDefault="002F1639" w:rsidP="00BC6328">
      <w:pPr>
        <w:pStyle w:val="MOTermsL5"/>
      </w:pPr>
      <w:r>
        <w:t>loss of production or use;</w:t>
      </w:r>
    </w:p>
    <w:p w:rsidR="002F1639" w:rsidRDefault="002F1639" w:rsidP="00BC6328">
      <w:pPr>
        <w:pStyle w:val="MOTermsL5"/>
      </w:pPr>
      <w:r>
        <w:t>financial or holding costs;</w:t>
      </w:r>
    </w:p>
    <w:p w:rsidR="002F1639" w:rsidRDefault="002F1639" w:rsidP="00BC6328">
      <w:pPr>
        <w:pStyle w:val="MOTermsL5"/>
      </w:pPr>
      <w:r>
        <w:t>loss or failure to realise any anticipated savings;</w:t>
      </w:r>
    </w:p>
    <w:p w:rsidR="005130F6" w:rsidRDefault="002F1639" w:rsidP="00BC6328">
      <w:pPr>
        <w:pStyle w:val="MOTermsL5"/>
      </w:pPr>
      <w:r>
        <w:t>loss of business or business interruption;</w:t>
      </w:r>
    </w:p>
    <w:p w:rsidR="002F1639" w:rsidRDefault="002F1639" w:rsidP="00BC6328">
      <w:pPr>
        <w:pStyle w:val="MOTermsL5"/>
      </w:pPr>
      <w:r>
        <w:t>loss or denial of business or commercial opportunity;</w:t>
      </w:r>
    </w:p>
    <w:p w:rsidR="002F1639" w:rsidRDefault="002F1639" w:rsidP="00BC6328">
      <w:pPr>
        <w:pStyle w:val="MOTermsL5"/>
      </w:pPr>
      <w:r>
        <w:t>loss of or damage to goodwill, business reputation, future reputation or publicity;</w:t>
      </w:r>
    </w:p>
    <w:p w:rsidR="002F1639" w:rsidRDefault="002F1639" w:rsidP="00BC6328">
      <w:pPr>
        <w:pStyle w:val="MOTermsL5"/>
      </w:pPr>
      <w:r>
        <w:t>downtime costs or wasted overheads; and</w:t>
      </w:r>
    </w:p>
    <w:p w:rsidR="00C336E0" w:rsidRDefault="002F1639" w:rsidP="00C336E0">
      <w:pPr>
        <w:pStyle w:val="MOTermsL5"/>
      </w:pPr>
      <w:r>
        <w:t>special, punitive or exemplary damages.</w:t>
      </w:r>
    </w:p>
    <w:p w:rsidR="007259A7" w:rsidRDefault="007259A7" w:rsidP="007259A7">
      <w:pPr>
        <w:pStyle w:val="MOTermsL5"/>
        <w:numPr>
          <w:ilvl w:val="0"/>
          <w:numId w:val="0"/>
        </w:numPr>
        <w:ind w:left="851"/>
        <w:rPr>
          <w:bCs/>
          <w:iCs/>
        </w:rPr>
      </w:pPr>
      <w:r>
        <w:rPr>
          <w:b/>
          <w:bCs/>
          <w:iCs/>
        </w:rPr>
        <w:t>Document</w:t>
      </w:r>
      <w:r>
        <w:rPr>
          <w:bCs/>
          <w:iCs/>
        </w:rPr>
        <w:t xml:space="preserve"> includes:</w:t>
      </w:r>
    </w:p>
    <w:p w:rsidR="007259A7" w:rsidRDefault="007259A7" w:rsidP="00C336E0">
      <w:pPr>
        <w:pStyle w:val="MOTermsL5"/>
        <w:numPr>
          <w:ilvl w:val="4"/>
          <w:numId w:val="38"/>
        </w:numPr>
      </w:pPr>
      <w:r>
        <w:t>any paper or other materials on which there is writing, marks, figures, symbols or perforations having a meaning for persons qualified to interpret them;</w:t>
      </w:r>
    </w:p>
    <w:p w:rsidR="007259A7" w:rsidRDefault="007259A7" w:rsidP="007259A7">
      <w:pPr>
        <w:pStyle w:val="MOTermsL5"/>
      </w:pPr>
      <w:r>
        <w:t>any article or material from which sounds, images or writing are capable of being reproduced with or without the aid of any other article or device; and</w:t>
      </w:r>
    </w:p>
    <w:p w:rsidR="007259A7" w:rsidRPr="000A1432" w:rsidRDefault="007259A7" w:rsidP="007259A7">
      <w:pPr>
        <w:pStyle w:val="MOTermsL5"/>
      </w:pPr>
      <w:r>
        <w:t>information in a form of data, text, or images stored or communicated by means of guided or unguided electromagnetic energy, or both.</w:t>
      </w:r>
    </w:p>
    <w:p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rsidR="006358F1" w:rsidRDefault="006358F1" w:rsidP="006358F1">
      <w:pPr>
        <w:pStyle w:val="MOTermsL5"/>
        <w:numPr>
          <w:ilvl w:val="0"/>
          <w:numId w:val="0"/>
        </w:numPr>
        <w:ind w:left="851"/>
      </w:pPr>
      <w:r w:rsidRPr="00443D8B">
        <w:rPr>
          <w:b/>
        </w:rPr>
        <w:t>Permitted Purpose</w:t>
      </w:r>
      <w:r w:rsidR="00443D8B" w:rsidRPr="00443D8B">
        <w:t xml:space="preserve"> means {permittedPurpose}</w:t>
      </w:r>
      <w:r w:rsidRPr="00443D8B">
        <w:t>.</w:t>
      </w:r>
    </w:p>
    <w:p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{jurisdiction}</w:t>
      </w:r>
      <w:r w:rsidR="00443D8B">
        <w:t>.</w:t>
      </w:r>
    </w:p>
    <w:p w:rsidR="006358F1" w:rsidRDefault="006358F1" w:rsidP="006358F1">
      <w:pPr>
        <w:pStyle w:val="MOTermsL2"/>
        <w:outlineLvl w:val="9"/>
      </w:pPr>
      <w:bookmarkStart w:id="62" w:name="_Toc191093860"/>
      <w:bookmarkStart w:id="63" w:name="_Toc191108301"/>
      <w:bookmarkStart w:id="64" w:name="_Toc191108376"/>
      <w:bookmarkStart w:id="65" w:name="_Toc191108560"/>
      <w:bookmarkStart w:id="66" w:name="_Toc191108873"/>
      <w:bookmarkStart w:id="67" w:name="_Toc191108945"/>
      <w:bookmarkStart w:id="68" w:name="_Toc191109072"/>
      <w:bookmarkStart w:id="69" w:name="_Toc191109141"/>
      <w:bookmarkStart w:id="70" w:name="_Toc191109262"/>
      <w:bookmarkStart w:id="71" w:name="_Toc191109344"/>
      <w:bookmarkStart w:id="72" w:name="_Toc191109442"/>
      <w:bookmarkStart w:id="73" w:name="_Toc191109542"/>
      <w:bookmarkStart w:id="74" w:name="_Toc194397507"/>
      <w:bookmarkStart w:id="75" w:name="_Toc478489685"/>
      <w:r>
        <w:t>Interpretation</w:t>
      </w:r>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6358F1" w:rsidRDefault="006358F1" w:rsidP="006358F1">
      <w:pPr>
        <w:pStyle w:val="MOTermsL5"/>
      </w:pPr>
      <w:r>
        <w:t>In this Agreement unless specified to the contrary:</w:t>
      </w:r>
    </w:p>
    <w:p w:rsidR="006358F1" w:rsidRDefault="006358F1" w:rsidP="006358F1">
      <w:pPr>
        <w:pStyle w:val="MOTermsL6"/>
      </w:pPr>
      <w:r>
        <w:t>the singular includes the plural and vice versa;</w:t>
      </w:r>
    </w:p>
    <w:p w:rsidR="006358F1" w:rsidRDefault="006358F1" w:rsidP="006358F1">
      <w:pPr>
        <w:pStyle w:val="MOTermsL6"/>
      </w:pPr>
      <w:r>
        <w:t>use of the word including and similar expressions are not, nor are they to be interpreted as, words of limitation;</w:t>
      </w:r>
    </w:p>
    <w:p w:rsidR="006358F1" w:rsidRDefault="006358F1" w:rsidP="006358F1">
      <w:pPr>
        <w:pStyle w:val="MOTermsL6"/>
      </w:pPr>
      <w:r>
        <w:t>a reference to a person includes a natural person, a company or other entities recognised by law;</w:t>
      </w:r>
    </w:p>
    <w:p w:rsidR="006358F1" w:rsidRDefault="006358F1" w:rsidP="006358F1">
      <w:pPr>
        <w:pStyle w:val="MOTermsL6"/>
      </w:pPr>
      <w:r>
        <w:t xml:space="preserve">a reference to writing includes any mode of reproducing words, figures or symbols in tangible and permanently visible form and includes </w:t>
      </w:r>
      <w:r w:rsidR="005130F6">
        <w:t>electronic</w:t>
      </w:r>
      <w:r>
        <w:t xml:space="preserve"> transmission; and</w:t>
      </w:r>
    </w:p>
    <w:p w:rsidR="006358F1" w:rsidRDefault="006358F1" w:rsidP="006358F1">
      <w:pPr>
        <w:pStyle w:val="MOTermsL6"/>
      </w:pPr>
      <w:r>
        <w:lastRenderedPageBreak/>
        <w:t>a reference to a party includes the party’s executors, administrators, successors and permitted assigns.</w:t>
      </w:r>
    </w:p>
    <w:p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rsidR="006358F1" w:rsidRDefault="006358F1" w:rsidP="006358F1">
      <w:pPr>
        <w:pStyle w:val="MOTermsL5"/>
      </w:pPr>
      <w:r>
        <w:t>This Agreement is to be interpreted so that it complies with all applicable laws of the Jurisdiction and if any provision does not comply then it must be read down so as to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rsidR="006358F1" w:rsidRDefault="006358F1" w:rsidP="006358F1">
      <w:pPr>
        <w:pStyle w:val="MOTermsL5"/>
      </w:pPr>
      <w:r>
        <w:t>Any headings are for ease of reference only and do not affect the interpretation of this Agreement.</w:t>
      </w:r>
    </w:p>
    <w:p w:rsidR="006358F1" w:rsidRDefault="006358F1" w:rsidP="006358F1">
      <w:pPr>
        <w:pStyle w:val="MOTermsL1"/>
        <w:outlineLvl w:val="9"/>
      </w:pPr>
      <w:bookmarkStart w:id="76" w:name="_Toc23312456"/>
      <w:bookmarkStart w:id="77" w:name="_Toc191093861"/>
      <w:bookmarkStart w:id="78" w:name="_Toc191108302"/>
      <w:bookmarkStart w:id="79" w:name="_Toc191108377"/>
      <w:bookmarkStart w:id="80" w:name="_Toc191108561"/>
      <w:bookmarkStart w:id="81" w:name="_Toc191108874"/>
      <w:bookmarkStart w:id="82" w:name="_Toc191108946"/>
      <w:bookmarkStart w:id="83" w:name="_Toc191109073"/>
      <w:bookmarkStart w:id="84" w:name="_Toc191109142"/>
      <w:bookmarkStart w:id="85" w:name="_Toc191109263"/>
      <w:bookmarkStart w:id="86" w:name="_Toc191109345"/>
      <w:bookmarkStart w:id="87" w:name="_Toc191109443"/>
      <w:bookmarkStart w:id="88" w:name="_Toc191109543"/>
      <w:bookmarkStart w:id="89" w:name="_Toc194397508"/>
      <w:bookmarkStart w:id="90" w:name="_Toc478489686"/>
      <w:bookmarkEnd w:id="60"/>
      <w:r>
        <w:t>Confidentiality Obligations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6358F1" w:rsidRDefault="006358F1" w:rsidP="006358F1">
      <w:pPr>
        <w:pStyle w:val="MOTermsL2"/>
        <w:outlineLvl w:val="9"/>
      </w:pPr>
      <w:bookmarkStart w:id="91" w:name="_Toc191093862"/>
      <w:bookmarkStart w:id="92" w:name="_Toc191108303"/>
      <w:bookmarkStart w:id="93" w:name="_Toc191108378"/>
      <w:bookmarkStart w:id="94" w:name="_Toc191108562"/>
      <w:bookmarkStart w:id="95" w:name="_Toc191108875"/>
      <w:bookmarkStart w:id="96" w:name="_Toc191108947"/>
      <w:bookmarkStart w:id="97" w:name="_Toc191109074"/>
      <w:bookmarkStart w:id="98" w:name="_Toc191109143"/>
      <w:bookmarkStart w:id="99" w:name="_Toc191109264"/>
      <w:bookmarkStart w:id="100" w:name="_Toc191109346"/>
      <w:bookmarkStart w:id="101" w:name="_Toc191109444"/>
      <w:bookmarkStart w:id="102" w:name="_Toc191109544"/>
      <w:bookmarkStart w:id="103" w:name="_Toc194397509"/>
      <w:bookmarkStart w:id="104" w:name="_Toc478489687"/>
      <w:r>
        <w:t>Confidentiality</w:t>
      </w:r>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6358F1" w:rsidRDefault="006358F1" w:rsidP="006358F1">
      <w:pPr>
        <w:pStyle w:val="MOTermsL4"/>
        <w:numPr>
          <w:ilvl w:val="0"/>
          <w:numId w:val="0"/>
        </w:numPr>
        <w:ind w:left="851"/>
      </w:pPr>
      <w:r>
        <w:t xml:space="preserve">The </w:t>
      </w:r>
      <w:bookmarkStart w:id="105" w:name="OLE_LINK1"/>
      <w:r>
        <w:t>Recipient</w:t>
      </w:r>
      <w:bookmarkEnd w:id="105"/>
      <w:r>
        <w:t>:</w:t>
      </w:r>
    </w:p>
    <w:p w:rsidR="006358F1" w:rsidRDefault="006358F1" w:rsidP="006358F1">
      <w:pPr>
        <w:pStyle w:val="MOTermsL5"/>
      </w:pPr>
      <w:r>
        <w:t xml:space="preserve">acknowledges the </w:t>
      </w:r>
      <w:smartTag w:uri="schemas-workshare-com/workshare" w:element="confidentialinformationexposure">
        <w:smartTagPr>
          <w:attr w:name="TagType" w:val="5"/>
        </w:smartTagPr>
        <w:r>
          <w:t>confidential</w:t>
        </w:r>
      </w:smartTag>
      <w:r>
        <w:t xml:space="preserve">, sensitive, and proprietary nature of the </w:t>
      </w:r>
      <w:smartTag w:uri="schemas-workshare-com/workshare" w:element="confidentialinformationexposure">
        <w:smartTagPr>
          <w:attr w:name="TagType" w:val="5"/>
        </w:smartTagPr>
        <w:r>
          <w:t>Confidential</w:t>
        </w:r>
      </w:smartTag>
      <w:r>
        <w:t xml:space="preserve"> Information</w:t>
      </w:r>
      <w:r w:rsidR="0073719D">
        <w:t xml:space="preserve"> and that it is valuable to the Discloser</w:t>
      </w:r>
      <w:r>
        <w:t>; and</w:t>
      </w:r>
    </w:p>
    <w:p w:rsidR="006358F1" w:rsidRDefault="006358F1" w:rsidP="006358F1">
      <w:pPr>
        <w:pStyle w:val="MOTermsL5"/>
      </w:pPr>
      <w:r>
        <w:t xml:space="preserve">agrees to keep </w:t>
      </w:r>
      <w:smartTag w:uri="schemas-workshare-com/workshare" w:element="confidentialinformationexposure">
        <w:smartTagPr>
          <w:attr w:name="TagType" w:val="5"/>
        </w:smartTagPr>
        <w:r>
          <w:t>confidential</w:t>
        </w:r>
      </w:smartTag>
      <w:r>
        <w:t xml:space="preserve">, and not directly or indirectly divulge or communicate or otherwise disclose the </w:t>
      </w:r>
      <w:smartTag w:uri="schemas-workshare-com/workshare" w:element="confidentialinformationexposure">
        <w:smartTagPr>
          <w:attr w:name="TagType" w:val="5"/>
        </w:smartTagPr>
        <w:r>
          <w:t>Confidential</w:t>
        </w:r>
      </w:smartTag>
      <w:r>
        <w:t xml:space="preserve"> Information, in whole or part, to any third party.</w:t>
      </w:r>
    </w:p>
    <w:p w:rsidR="006358F1" w:rsidRDefault="006358F1" w:rsidP="006358F1">
      <w:pPr>
        <w:pStyle w:val="MOTermsL2"/>
        <w:outlineLvl w:val="9"/>
      </w:pPr>
      <w:bookmarkStart w:id="106" w:name="_Toc191093863"/>
      <w:bookmarkStart w:id="107" w:name="_Toc191108304"/>
      <w:bookmarkStart w:id="108" w:name="_Toc191108379"/>
      <w:bookmarkStart w:id="109" w:name="_Toc191108563"/>
      <w:bookmarkStart w:id="110" w:name="_Toc191108876"/>
      <w:bookmarkStart w:id="111" w:name="_Toc191108948"/>
      <w:bookmarkStart w:id="112" w:name="_Toc191109075"/>
      <w:bookmarkStart w:id="113" w:name="_Toc191109144"/>
      <w:bookmarkStart w:id="114" w:name="_Toc191109265"/>
      <w:bookmarkStart w:id="115" w:name="_Toc191109347"/>
      <w:bookmarkStart w:id="116" w:name="_Toc191109445"/>
      <w:bookmarkStart w:id="117" w:name="_Toc191109545"/>
      <w:bookmarkStart w:id="118" w:name="_Toc194397510"/>
      <w:bookmarkStart w:id="119" w:name="_Toc478489688"/>
      <w:r>
        <w:t xml:space="preserve">Use of </w:t>
      </w:r>
      <w:smartTag w:uri="schemas-workshare-com/workshare" w:element="confidentialinformationexposure">
        <w:smartTagPr>
          <w:attr w:name="TagType" w:val="5"/>
        </w:smartTagPr>
        <w:r>
          <w:t>Confidential</w:t>
        </w:r>
      </w:smartTag>
      <w:r>
        <w:t xml:space="preserve"> Information</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6358F1" w:rsidRDefault="006358F1" w:rsidP="006358F1">
      <w:pPr>
        <w:pStyle w:val="MOTermsL4"/>
        <w:numPr>
          <w:ilvl w:val="0"/>
          <w:numId w:val="0"/>
        </w:numPr>
        <w:ind w:left="851"/>
      </w:pPr>
      <w:r>
        <w:t xml:space="preserve">The Recipient must not: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for any purpose other than the Permitted Purpose;</w:t>
      </w:r>
    </w:p>
    <w:p w:rsidR="006358F1" w:rsidRDefault="006358F1" w:rsidP="006358F1">
      <w:pPr>
        <w:pStyle w:val="MOTermsL5"/>
      </w:pPr>
      <w:r>
        <w:t xml:space="preserve">exploit </w:t>
      </w:r>
      <w:r w:rsidR="0073719D">
        <w:t xml:space="preserve">the </w:t>
      </w:r>
      <w:smartTag w:uri="schemas-workshare-com/workshare" w:element="confidentialinformationexposure">
        <w:smartTagPr>
          <w:attr w:name="TagType" w:val="5"/>
        </w:smartTagPr>
        <w:r>
          <w:t>Confidential</w:t>
        </w:r>
      </w:smartTag>
      <w:r>
        <w:t xml:space="preserve">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r>
        <w:t xml:space="preserve">;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in a manner or for a purpose detrimental to the Discloser or its related bodies corporate</w:t>
      </w:r>
      <w:r w:rsidR="0073719D">
        <w:t xml:space="preserve"> (if any)</w:t>
      </w:r>
      <w:r>
        <w:t xml:space="preserve">; or </w:t>
      </w:r>
    </w:p>
    <w:p w:rsidR="006358F1" w:rsidRDefault="006358F1" w:rsidP="003D4F12">
      <w:pPr>
        <w:pStyle w:val="MOTermsL5"/>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rsidR="006358F1" w:rsidRDefault="006358F1" w:rsidP="006358F1">
      <w:pPr>
        <w:pStyle w:val="MOTermsL2"/>
        <w:outlineLvl w:val="9"/>
      </w:pPr>
      <w:bookmarkStart w:id="120" w:name="_Toc191093864"/>
      <w:bookmarkStart w:id="121" w:name="_Toc191108305"/>
      <w:bookmarkStart w:id="122" w:name="_Toc191108380"/>
      <w:bookmarkStart w:id="123" w:name="_Toc191108564"/>
      <w:bookmarkStart w:id="124" w:name="_Toc191108877"/>
      <w:bookmarkStart w:id="125" w:name="_Toc191108949"/>
      <w:bookmarkStart w:id="126" w:name="_Toc191109076"/>
      <w:bookmarkStart w:id="127" w:name="_Toc191109145"/>
      <w:bookmarkStart w:id="128" w:name="_Toc191109266"/>
      <w:bookmarkStart w:id="129" w:name="_Toc191109348"/>
      <w:bookmarkStart w:id="130" w:name="_Toc191109446"/>
      <w:bookmarkStart w:id="131" w:name="_Toc191109546"/>
      <w:bookmarkStart w:id="132" w:name="_Toc194397511"/>
      <w:bookmarkStart w:id="133" w:name="_Toc478489689"/>
      <w:r>
        <w:t xml:space="preserve">Protection of </w:t>
      </w:r>
      <w:smartTag w:uri="schemas-workshare-com/workshare" w:element="confidentialinformationexposure">
        <w:smartTagPr>
          <w:attr w:name="TagType" w:val="5"/>
        </w:smartTagPr>
        <w:r>
          <w:t>Confidential</w:t>
        </w:r>
      </w:smartTag>
      <w:r>
        <w:t xml:space="preserve"> Information</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73719D" w:rsidRDefault="006358F1" w:rsidP="006358F1">
      <w:pPr>
        <w:pStyle w:val="MOTermsL4"/>
        <w:numPr>
          <w:ilvl w:val="0"/>
          <w:numId w:val="0"/>
        </w:numPr>
        <w:ind w:left="851"/>
      </w:pPr>
      <w:r>
        <w:t>The Recipient must</w:t>
      </w:r>
      <w:r w:rsidR="0073719D">
        <w:t>;</w:t>
      </w:r>
      <w:r>
        <w:t xml:space="preserve"> </w:t>
      </w:r>
    </w:p>
    <w:p w:rsidR="0073719D" w:rsidRDefault="006358F1" w:rsidP="00BC6328">
      <w:pPr>
        <w:pStyle w:val="MOTermsL5"/>
      </w:pPr>
      <w:r>
        <w:t xml:space="preserve">keep effective control of all </w:t>
      </w:r>
      <w:smartTag w:uri="schemas-workshare-com/workshare" w:element="confidentialinformationexposure">
        <w:smartTagPr>
          <w:attr w:name="TagType" w:val="5"/>
        </w:smartTagPr>
        <w:r>
          <w:t>Confidential</w:t>
        </w:r>
      </w:smartTag>
      <w:r>
        <w:t xml:space="preserve"> Information received under or in connection with this Agreement</w:t>
      </w:r>
      <w:r w:rsidR="0073719D">
        <w:t>;</w:t>
      </w:r>
      <w:r>
        <w:t xml:space="preserve"> </w:t>
      </w:r>
    </w:p>
    <w:p w:rsidR="0073719D" w:rsidRDefault="006358F1" w:rsidP="00BC6328">
      <w:pPr>
        <w:pStyle w:val="MOTermsL5"/>
      </w:pPr>
      <w:r>
        <w:t xml:space="preserve">take all precautions that are reasonably necessary to prevent any theft, loss or unauthorised use or disclosure of that </w:t>
      </w:r>
      <w:smartTag w:uri="schemas-workshare-com/workshare" w:element="confidentialinformationexposure">
        <w:smartTagPr>
          <w:attr w:name="TagType" w:val="5"/>
        </w:smartTagPr>
        <w:r>
          <w:t>Confidential</w:t>
        </w:r>
      </w:smartTag>
      <w:r>
        <w:t xml:space="preserve"> Information</w:t>
      </w:r>
      <w:r w:rsidR="0073719D">
        <w:t>;</w:t>
      </w:r>
      <w:r>
        <w:t xml:space="preserve"> and </w:t>
      </w:r>
    </w:p>
    <w:p w:rsidR="006358F1" w:rsidRDefault="006358F1" w:rsidP="00BC6328">
      <w:pPr>
        <w:pStyle w:val="MOTermsL5"/>
      </w:pPr>
      <w:r>
        <w:t xml:space="preserve">must promptly inform the Discloser of any suspected or actual unauthorised use or disclosure of the Discloser’s </w:t>
      </w:r>
      <w:smartTag w:uri="schemas-workshare-com/workshare" w:element="confidentialinformationexposure">
        <w:smartTagPr>
          <w:attr w:name="TagType" w:val="5"/>
        </w:smartTagPr>
        <w:r>
          <w:t>Confidential</w:t>
        </w:r>
      </w:smartTag>
      <w:r>
        <w:t xml:space="preserve"> Information.</w:t>
      </w:r>
    </w:p>
    <w:p w:rsidR="006358F1" w:rsidRDefault="006358F1" w:rsidP="006358F1">
      <w:pPr>
        <w:pStyle w:val="MOTermsL2"/>
        <w:outlineLvl w:val="9"/>
      </w:pPr>
      <w:bookmarkStart w:id="134" w:name="_Toc191093865"/>
      <w:bookmarkStart w:id="135" w:name="_Toc191108306"/>
      <w:bookmarkStart w:id="136" w:name="_Toc191108381"/>
      <w:bookmarkStart w:id="137" w:name="_Toc191108565"/>
      <w:bookmarkStart w:id="138" w:name="_Toc191108878"/>
      <w:bookmarkStart w:id="139" w:name="_Toc191108950"/>
      <w:bookmarkStart w:id="140" w:name="_Toc191109077"/>
      <w:bookmarkStart w:id="141" w:name="_Toc191109146"/>
      <w:bookmarkStart w:id="142" w:name="_Toc191109267"/>
      <w:bookmarkStart w:id="143" w:name="_Toc191109349"/>
      <w:bookmarkStart w:id="144" w:name="_Toc191109447"/>
      <w:bookmarkStart w:id="145" w:name="_Toc191109547"/>
      <w:bookmarkStart w:id="146" w:name="_Toc194397512"/>
      <w:bookmarkStart w:id="147" w:name="_Toc478489690"/>
      <w:r>
        <w:lastRenderedPageBreak/>
        <w:t>Authorised Recipients</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6358F1" w:rsidRDefault="006358F1" w:rsidP="00BC6328">
      <w:pPr>
        <w:pStyle w:val="MOTermsL5"/>
      </w:pPr>
      <w:r>
        <w:t xml:space="preserve">The Recipient may disclose the </w:t>
      </w:r>
      <w:smartTag w:uri="schemas-workshare-com/workshare" w:element="confidentialinformationexposure">
        <w:smartTagPr>
          <w:attr w:name="TagType" w:val="5"/>
        </w:smartTagPr>
        <w:r>
          <w:t>Confidential</w:t>
        </w:r>
      </w:smartTag>
      <w:r>
        <w:t xml:space="preserve"> Information to its directors, officers, agents, employees, advisers, and financiers on a strictly “need to know” basis provided that:</w:t>
      </w:r>
    </w:p>
    <w:p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rsidR="006358F1" w:rsidRDefault="007259A7" w:rsidP="006358F1">
      <w:pPr>
        <w:pStyle w:val="MOTermsL5"/>
      </w:pPr>
      <w:r>
        <w:t>A</w:t>
      </w:r>
      <w:r w:rsidR="006358F1">
        <w:t xml:space="preserve"> breach of such a term or condition by such a person shall be regarded as a breach of this Agreement by the Recipient.</w:t>
      </w:r>
    </w:p>
    <w:p w:rsidR="006358F1" w:rsidRDefault="006358F1" w:rsidP="006358F1">
      <w:pPr>
        <w:pStyle w:val="MOTermsL1"/>
        <w:outlineLvl w:val="9"/>
      </w:pPr>
      <w:bookmarkStart w:id="148" w:name="_Toc23312457"/>
      <w:bookmarkStart w:id="149" w:name="_Toc191093869"/>
      <w:bookmarkStart w:id="150" w:name="_Toc191108310"/>
      <w:bookmarkStart w:id="151" w:name="_Toc191108385"/>
      <w:bookmarkStart w:id="152" w:name="_Toc191108569"/>
      <w:bookmarkStart w:id="153" w:name="_Toc191108882"/>
      <w:bookmarkStart w:id="154" w:name="_Toc191108954"/>
      <w:bookmarkStart w:id="155" w:name="_Toc191109081"/>
      <w:bookmarkStart w:id="156" w:name="_Toc191109150"/>
      <w:bookmarkStart w:id="157" w:name="_Toc191109271"/>
      <w:bookmarkStart w:id="158" w:name="_Toc191109353"/>
      <w:bookmarkStart w:id="159" w:name="_Toc191109451"/>
      <w:bookmarkStart w:id="160" w:name="_Toc191109551"/>
      <w:bookmarkStart w:id="161" w:name="_Toc194397516"/>
      <w:bookmarkStart w:id="162" w:name="_Toc478489691"/>
      <w:r>
        <w:t xml:space="preserve">Return of </w:t>
      </w:r>
      <w:smartTag w:uri="schemas-workshare-com/workshare" w:element="confidentialinformationexposure">
        <w:smartTagPr>
          <w:attr w:name="TagType" w:val="5"/>
        </w:smartTagPr>
        <w:r>
          <w:t>Confidential</w:t>
        </w:r>
      </w:smartTag>
      <w:r>
        <w:t xml:space="preserve"> Information</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rsidR="006358F1" w:rsidRDefault="006358F1" w:rsidP="006358F1">
      <w:pPr>
        <w:pStyle w:val="MOTermsL5"/>
      </w:pPr>
      <w:r>
        <w:t xml:space="preserve">the </w:t>
      </w:r>
      <w:smartTag w:uri="schemas-workshare-com/workshare" w:element="confidentialinformationexposure">
        <w:smartTagPr>
          <w:attr w:name="TagType" w:val="5"/>
        </w:smartTagPr>
        <w:r>
          <w:t>Confidential</w:t>
        </w:r>
      </w:smartTag>
      <w:r>
        <w:t xml:space="preserve"> Information of the Discloser; and</w:t>
      </w:r>
    </w:p>
    <w:p w:rsidR="006358F1" w:rsidRDefault="006358F1" w:rsidP="006358F1">
      <w:pPr>
        <w:pStyle w:val="MOTermsL5"/>
      </w:pPr>
      <w:r>
        <w:t xml:space="preserve">all copies, extracts, summaries, notes and records in whatever form (including, without limitation, any electronic records or any unwritten form) of the whole or any part of the </w:t>
      </w:r>
      <w:smartTag w:uri="schemas-workshare-com/workshare" w:element="confidentialinformationexposure">
        <w:smartTagPr>
          <w:attr w:name="TagType" w:val="5"/>
        </w:smartTagPr>
        <w:r>
          <w:t>Confidential</w:t>
        </w:r>
      </w:smartTag>
      <w:r>
        <w:t xml:space="preserve"> Information of the Discloser.</w:t>
      </w:r>
    </w:p>
    <w:p w:rsidR="006358F1" w:rsidRDefault="006358F1" w:rsidP="006358F1">
      <w:pPr>
        <w:pStyle w:val="MOTermsL1"/>
        <w:outlineLvl w:val="9"/>
      </w:pPr>
      <w:bookmarkStart w:id="163" w:name="_Toc191093870"/>
      <w:bookmarkStart w:id="164" w:name="_Toc191108311"/>
      <w:bookmarkStart w:id="165" w:name="_Toc191108386"/>
      <w:bookmarkStart w:id="166" w:name="_Toc191108570"/>
      <w:bookmarkStart w:id="167" w:name="_Toc191108883"/>
      <w:bookmarkStart w:id="168" w:name="_Toc191108955"/>
      <w:bookmarkStart w:id="169" w:name="_Toc191109082"/>
      <w:bookmarkStart w:id="170" w:name="_Toc191109151"/>
      <w:bookmarkStart w:id="171" w:name="_Toc191109272"/>
      <w:bookmarkStart w:id="172" w:name="_Toc191109354"/>
      <w:bookmarkStart w:id="173" w:name="_Toc191109452"/>
      <w:bookmarkStart w:id="174" w:name="_Toc191109552"/>
      <w:bookmarkStart w:id="175" w:name="_Toc194397517"/>
      <w:bookmarkStart w:id="176" w:name="_Toc478489692"/>
      <w:r>
        <w:t>Intellectual Property Rights</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6358F1" w:rsidRDefault="006358F1" w:rsidP="006358F1">
      <w:pPr>
        <w:pStyle w:val="MOTermsL4"/>
        <w:numPr>
          <w:ilvl w:val="0"/>
          <w:numId w:val="0"/>
        </w:numPr>
        <w:ind w:left="851"/>
        <w:rPr>
          <w:b/>
          <w:bCs/>
        </w:rPr>
      </w:pPr>
      <w:bookmarkStart w:id="177" w:name="_Ref66247918"/>
      <w:r>
        <w:t xml:space="preserve">The Recipient acknowledges that there is no transfer or licence to it or any third party of any Intellectual Property Rights in and to, or arising from, any </w:t>
      </w:r>
      <w:smartTag w:uri="schemas-workshare-com/workshare" w:element="confidentialinformationexposure">
        <w:smartTagPr>
          <w:attr w:name="TagType" w:val="5"/>
        </w:smartTagPr>
        <w:r>
          <w:t>Confidential</w:t>
        </w:r>
      </w:smartTag>
      <w:r>
        <w:t xml:space="preserve"> Information disclosed under or in connection with this Agreement.</w:t>
      </w:r>
    </w:p>
    <w:p w:rsidR="006358F1" w:rsidRDefault="006358F1" w:rsidP="006358F1">
      <w:pPr>
        <w:pStyle w:val="MOTermsL1"/>
        <w:outlineLvl w:val="9"/>
      </w:pPr>
      <w:bookmarkStart w:id="178" w:name="_Toc23312458"/>
      <w:bookmarkStart w:id="179" w:name="_Toc191093871"/>
      <w:bookmarkStart w:id="180" w:name="_Toc191108312"/>
      <w:bookmarkStart w:id="181" w:name="_Toc191108387"/>
      <w:bookmarkStart w:id="182" w:name="_Toc191108571"/>
      <w:bookmarkStart w:id="183" w:name="_Toc191108884"/>
      <w:bookmarkStart w:id="184" w:name="_Toc191108956"/>
      <w:bookmarkStart w:id="185" w:name="_Toc191109083"/>
      <w:bookmarkStart w:id="186" w:name="_Toc191109152"/>
      <w:bookmarkStart w:id="187" w:name="_Toc191109273"/>
      <w:bookmarkStart w:id="188" w:name="_Toc191109355"/>
      <w:bookmarkStart w:id="189" w:name="_Toc191109453"/>
      <w:bookmarkStart w:id="190" w:name="_Toc191109553"/>
      <w:bookmarkStart w:id="191" w:name="_Toc194397518"/>
      <w:bookmarkStart w:id="192" w:name="_Toc478489693"/>
      <w:bookmarkEnd w:id="177"/>
      <w:r>
        <w:t>Acknowledgements</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6358F1" w:rsidRDefault="006358F1" w:rsidP="006358F1">
      <w:pPr>
        <w:pStyle w:val="MOTermsL4"/>
        <w:numPr>
          <w:ilvl w:val="0"/>
          <w:numId w:val="0"/>
        </w:numPr>
        <w:ind w:left="851"/>
      </w:pPr>
      <w:r>
        <w:t>The Recipient acknowledges that:</w:t>
      </w:r>
    </w:p>
    <w:p w:rsidR="006358F1" w:rsidRDefault="006358F1" w:rsidP="006358F1">
      <w:pPr>
        <w:pStyle w:val="MOTermsL5"/>
      </w:pPr>
      <w:r>
        <w:t xml:space="preserve">a breach of any of the Recipients’ obligations under this Agreement may result inthe Discloser suffering loss and damage including, without limitation, </w:t>
      </w:r>
      <w:r w:rsidR="007259A7">
        <w:t>C</w:t>
      </w:r>
      <w:r>
        <w:t xml:space="preserve">onsequential </w:t>
      </w:r>
      <w:r w:rsidR="007259A7">
        <w:t>L</w:t>
      </w:r>
      <w:r>
        <w:t>oss, and may cause irreparable damage to the Discloser; and</w:t>
      </w:r>
    </w:p>
    <w:p w:rsidR="006358F1" w:rsidRDefault="006358F1" w:rsidP="006358F1">
      <w:pPr>
        <w:pStyle w:val="MOTermsL5"/>
      </w:pPr>
      <w:r>
        <w:t>in the event of a breach, or threatened or anticipated breach, of this Agreement:</w:t>
      </w:r>
    </w:p>
    <w:p w:rsidR="006358F1" w:rsidRDefault="006358F1" w:rsidP="006358F1">
      <w:pPr>
        <w:pStyle w:val="MOTermsL6"/>
      </w:pPr>
      <w:r>
        <w:t>damages alone may be an inadequate remedy for the Discloser; and</w:t>
      </w:r>
    </w:p>
    <w:p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rsidR="006358F1" w:rsidRDefault="006358F1" w:rsidP="006358F1">
      <w:pPr>
        <w:pStyle w:val="MOTermsL1"/>
        <w:outlineLvl w:val="9"/>
      </w:pPr>
      <w:bookmarkStart w:id="193" w:name="_Toc478489694"/>
      <w:bookmarkStart w:id="194" w:name="_Toc23312459"/>
      <w:bookmarkStart w:id="195" w:name="_Toc191093872"/>
      <w:bookmarkStart w:id="196" w:name="_Toc191108313"/>
      <w:bookmarkStart w:id="197" w:name="_Toc191108388"/>
      <w:bookmarkStart w:id="198" w:name="_Toc191108572"/>
      <w:bookmarkStart w:id="199" w:name="_Toc191108885"/>
      <w:bookmarkStart w:id="200" w:name="_Toc191108957"/>
      <w:bookmarkStart w:id="201" w:name="_Toc191109084"/>
      <w:bookmarkStart w:id="202" w:name="_Toc191109153"/>
      <w:bookmarkStart w:id="203" w:name="_Toc191109274"/>
      <w:bookmarkStart w:id="204" w:name="_Toc191109356"/>
      <w:bookmarkStart w:id="205" w:name="_Toc191109454"/>
      <w:bookmarkStart w:id="206" w:name="_Toc191109554"/>
      <w:bookmarkStart w:id="207" w:name="_Toc194397519"/>
      <w:bookmarkStart w:id="208" w:name="_Toc13903097"/>
      <w:r>
        <w:t>Duration of Obligations</w:t>
      </w:r>
      <w:bookmarkEnd w:id="193"/>
      <w:r>
        <w:t xml:space="preserve"> </w:t>
      </w:r>
    </w:p>
    <w:p w:rsidR="006358F1" w:rsidRDefault="006358F1" w:rsidP="006358F1">
      <w:pPr>
        <w:pStyle w:val="MOTermsL4"/>
        <w:numPr>
          <w:ilvl w:val="0"/>
          <w:numId w:val="0"/>
        </w:numPr>
        <w:ind w:left="851"/>
        <w:rPr>
          <w:b/>
          <w:bCs/>
        </w:rPr>
      </w:pPr>
      <w:r>
        <w:t>The obligations imposed</w:t>
      </w:r>
      <w:r w:rsidR="000E7312">
        <w:t xml:space="preserve"> by this Agreement continue {durationOfObligations}</w:t>
      </w:r>
      <w:r w:rsidR="00CF0A90">
        <w:t>.</w:t>
      </w:r>
      <w:r>
        <w:t xml:space="preserve"> </w:t>
      </w:r>
    </w:p>
    <w:p w:rsidR="006358F1" w:rsidRDefault="006358F1" w:rsidP="006358F1">
      <w:pPr>
        <w:pStyle w:val="MOTermsL1"/>
        <w:outlineLvl w:val="9"/>
      </w:pPr>
      <w:bookmarkStart w:id="209" w:name="_Toc451790899"/>
      <w:bookmarkStart w:id="210" w:name="_Toc478489695"/>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Notices</w:t>
      </w:r>
      <w:bookmarkEnd w:id="209"/>
      <w:bookmarkEnd w:id="210"/>
      <w:r>
        <w:t xml:space="preserve"> </w:t>
      </w:r>
    </w:p>
    <w:p w:rsidR="006358F1" w:rsidRDefault="006358F1" w:rsidP="006358F1">
      <w:pPr>
        <w:pStyle w:val="MOTermsL5"/>
      </w:pPr>
      <w:r>
        <w:t xml:space="preserve">Any notice to be given to one party by another under this Agreement: </w:t>
      </w:r>
    </w:p>
    <w:p w:rsidR="006358F1" w:rsidRDefault="006358F1" w:rsidP="006358F1">
      <w:pPr>
        <w:pStyle w:val="MOTermsL6"/>
      </w:pPr>
      <w:r>
        <w:t xml:space="preserve">must be in legible writing, in English and </w:t>
      </w:r>
      <w:r w:rsidRPr="00E4784E">
        <w:t>addressed to the intended recipient</w:t>
      </w:r>
      <w:r w:rsidRPr="00483C39">
        <w:t>;</w:t>
      </w:r>
      <w:r>
        <w:t xml:space="preserve"> and  </w:t>
      </w:r>
    </w:p>
    <w:p w:rsidR="006358F1" w:rsidRDefault="006358F1" w:rsidP="006358F1">
      <w:pPr>
        <w:pStyle w:val="MOTermsL6"/>
      </w:pPr>
      <w:r>
        <w:lastRenderedPageBreak/>
        <w:t xml:space="preserve">must be delivered to the recipient in person or by courier hand delivery, by prepaid ordinary post, by facsimile or by email; and </w:t>
      </w:r>
    </w:p>
    <w:p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rsidR="006358F1" w:rsidRDefault="006358F1" w:rsidP="006358F1">
      <w:pPr>
        <w:pStyle w:val="MOTermsL5"/>
      </w:pPr>
      <w:r>
        <w:t xml:space="preserve">A notice is regarded as being given by the sender and received by the recipient: </w:t>
      </w:r>
    </w:p>
    <w:p w:rsidR="006358F1" w:rsidRDefault="006358F1" w:rsidP="006358F1">
      <w:pPr>
        <w:pStyle w:val="MOTermsL6"/>
      </w:pPr>
      <w:r>
        <w:t xml:space="preserve">if by delivery in person, when delivered to the recipient; </w:t>
      </w:r>
    </w:p>
    <w:p w:rsidR="006358F1" w:rsidRDefault="006358F1" w:rsidP="006358F1">
      <w:pPr>
        <w:pStyle w:val="MOTermsL6"/>
      </w:pPr>
      <w:r>
        <w:t xml:space="preserve">if by post, three Business Days from and including the date of postage; </w:t>
      </w:r>
    </w:p>
    <w:p w:rsidR="006358F1" w:rsidRDefault="006358F1" w:rsidP="006358F1">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6358F1" w:rsidRDefault="006358F1" w:rsidP="006358F1">
      <w:pPr>
        <w:pStyle w:val="MOTermsL6"/>
      </w:pPr>
      <w:r>
        <w:t xml:space="preserve">if by email, immediately unless sender receives an automated reply that the email was not delivered by reason of the address being invalid or otherwise. </w:t>
      </w:r>
    </w:p>
    <w:p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rsidR="006358F1" w:rsidRDefault="006358F1" w:rsidP="006358F1">
      <w:pPr>
        <w:pStyle w:val="MOTermsL4"/>
        <w:numPr>
          <w:ilvl w:val="0"/>
          <w:numId w:val="0"/>
        </w:numPr>
        <w:ind w:left="851"/>
      </w:pPr>
    </w:p>
    <w:p w:rsidR="006358F1" w:rsidRDefault="006358F1" w:rsidP="006358F1">
      <w:pPr>
        <w:pStyle w:val="MOTermsL1"/>
        <w:outlineLvl w:val="9"/>
      </w:pPr>
      <w:bookmarkStart w:id="211" w:name="_Toc478489696"/>
      <w:bookmarkStart w:id="212" w:name="_Toc23312460"/>
      <w:bookmarkStart w:id="213" w:name="_Toc191093873"/>
      <w:bookmarkStart w:id="214" w:name="_Toc191108314"/>
      <w:bookmarkStart w:id="215" w:name="_Toc191108389"/>
      <w:bookmarkStart w:id="216" w:name="_Toc191108573"/>
      <w:bookmarkStart w:id="217" w:name="_Toc191108886"/>
      <w:bookmarkStart w:id="218" w:name="_Toc191108958"/>
      <w:bookmarkStart w:id="219" w:name="_Toc191109085"/>
      <w:bookmarkStart w:id="220" w:name="_Toc191109154"/>
      <w:bookmarkStart w:id="221" w:name="_Toc191109275"/>
      <w:bookmarkStart w:id="222" w:name="_Toc191109357"/>
      <w:bookmarkStart w:id="223" w:name="_Toc191109455"/>
      <w:bookmarkStart w:id="224" w:name="_Toc191109555"/>
      <w:bookmarkStart w:id="225" w:name="_Toc194397520"/>
      <w:r>
        <w:t>Termination</w:t>
      </w:r>
      <w:bookmarkEnd w:id="211"/>
      <w:r>
        <w:t xml:space="preserve"> </w:t>
      </w:r>
    </w:p>
    <w:p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w:t>
      </w:r>
      <w:r w:rsidR="00FD2390">
        <w:t>7</w:t>
      </w:r>
      <w:r>
        <w:t xml:space="preserve"> to the Recipient. </w:t>
      </w:r>
    </w:p>
    <w:p w:rsidR="006358F1" w:rsidRDefault="006358F1" w:rsidP="006358F1">
      <w:pPr>
        <w:pStyle w:val="MOTermsL4"/>
        <w:numPr>
          <w:ilvl w:val="0"/>
          <w:numId w:val="0"/>
        </w:numPr>
        <w:ind w:left="851"/>
      </w:pPr>
      <w:r>
        <w:t xml:space="preserve">Upon termination of the Agreement under this clause: </w:t>
      </w:r>
    </w:p>
    <w:p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rsidR="006358F1" w:rsidRDefault="006358F1" w:rsidP="006358F1">
      <w:pPr>
        <w:pStyle w:val="MOTermsL1"/>
        <w:outlineLvl w:val="9"/>
      </w:pPr>
      <w:bookmarkStart w:id="226" w:name="_Toc478489697"/>
      <w:r>
        <w:t>General Conditions</w:t>
      </w:r>
      <w:bookmarkEnd w:id="208"/>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6358F1" w:rsidRDefault="006358F1" w:rsidP="006358F1">
      <w:pPr>
        <w:pStyle w:val="MOTermsL2"/>
        <w:outlineLvl w:val="9"/>
      </w:pPr>
      <w:bookmarkStart w:id="227" w:name="_Toc191093874"/>
      <w:bookmarkStart w:id="228" w:name="_Toc191108315"/>
      <w:bookmarkStart w:id="229" w:name="_Toc191108390"/>
      <w:bookmarkStart w:id="230" w:name="_Toc191108574"/>
      <w:bookmarkStart w:id="231" w:name="_Toc191108887"/>
      <w:bookmarkStart w:id="232" w:name="_Toc191108959"/>
      <w:bookmarkStart w:id="233" w:name="_Toc191109086"/>
      <w:bookmarkStart w:id="234" w:name="_Toc191109155"/>
      <w:bookmarkStart w:id="235" w:name="_Toc191109276"/>
      <w:bookmarkStart w:id="236" w:name="_Toc191109358"/>
      <w:bookmarkStart w:id="237" w:name="_Toc191109456"/>
      <w:bookmarkStart w:id="238" w:name="_Toc191109556"/>
      <w:bookmarkStart w:id="239" w:name="_Toc194397521"/>
      <w:bookmarkStart w:id="240" w:name="_Toc478489698"/>
      <w:bookmarkStart w:id="241" w:name="_Toc13903098"/>
      <w:bookmarkStart w:id="242" w:name="_Toc23312461"/>
      <w:r>
        <w:t xml:space="preserve">Date of provision of </w:t>
      </w:r>
      <w:smartTag w:uri="schemas-workshare-com/workshare" w:element="confidentialinformationexposure">
        <w:smartTagPr>
          <w:attr w:name="TagType" w:val="5"/>
        </w:smartTagPr>
        <w:r>
          <w:t>Confidential</w:t>
        </w:r>
      </w:smartTag>
      <w:r>
        <w:t xml:space="preserve"> Information</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6358F1" w:rsidRDefault="006358F1" w:rsidP="006358F1">
      <w:pPr>
        <w:pStyle w:val="MOTermsL3"/>
        <w:numPr>
          <w:ilvl w:val="2"/>
          <w:numId w:val="22"/>
        </w:numPr>
      </w:pPr>
      <w:r>
        <w:t xml:space="preserve">This Agreement binds the Recipient in respect of any and all </w:t>
      </w:r>
      <w:smartTag w:uri="schemas-workshare-com/workshare" w:element="confidentialinformationexposure">
        <w:smartTagPr>
          <w:attr w:name="TagType" w:val="5"/>
        </w:smartTagPr>
        <w:r>
          <w:t>Confidential</w:t>
        </w:r>
      </w:smartTag>
      <w:r>
        <w:t xml:space="preserve"> Information provided by the Discloser to the Recipient, whether </w:t>
      </w:r>
      <w:r w:rsidR="007259A7">
        <w:t xml:space="preserve">the </w:t>
      </w:r>
      <w:r>
        <w:t>Confidential Information was provided to the Recipient prior to or after the date of this Agreement.</w:t>
      </w:r>
    </w:p>
    <w:p w:rsidR="006358F1" w:rsidRDefault="006358F1" w:rsidP="006358F1">
      <w:pPr>
        <w:pStyle w:val="MOTermsL2"/>
        <w:outlineLvl w:val="9"/>
      </w:pPr>
      <w:bookmarkStart w:id="243" w:name="_Toc13903099"/>
      <w:bookmarkStart w:id="244" w:name="_Toc23312462"/>
      <w:bookmarkStart w:id="245" w:name="_Toc191093876"/>
      <w:bookmarkStart w:id="246" w:name="_Toc191108317"/>
      <w:bookmarkStart w:id="247" w:name="_Toc191108392"/>
      <w:bookmarkStart w:id="248" w:name="_Toc191108576"/>
      <w:bookmarkStart w:id="249" w:name="_Toc191108889"/>
      <w:bookmarkStart w:id="250" w:name="_Toc191108961"/>
      <w:bookmarkStart w:id="251" w:name="_Toc191109088"/>
      <w:bookmarkStart w:id="252" w:name="_Toc191109157"/>
      <w:bookmarkStart w:id="253" w:name="_Toc191109278"/>
      <w:bookmarkStart w:id="254" w:name="_Toc191109360"/>
      <w:bookmarkStart w:id="255" w:name="_Toc191109458"/>
      <w:bookmarkStart w:id="256" w:name="_Toc191109558"/>
      <w:bookmarkStart w:id="257" w:name="_Toc194397523"/>
      <w:bookmarkStart w:id="258" w:name="_Toc478489699"/>
      <w:bookmarkEnd w:id="241"/>
      <w:bookmarkEnd w:id="242"/>
      <w:r>
        <w:t>Non-Merger of Provisions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rsidR="006358F1" w:rsidRDefault="006358F1" w:rsidP="006358F1">
      <w:pPr>
        <w:pStyle w:val="MOTermsL2"/>
        <w:outlineLvl w:val="9"/>
      </w:pPr>
      <w:bookmarkStart w:id="259" w:name="_Toc478489700"/>
      <w:bookmarkStart w:id="260" w:name="_Toc13903100"/>
      <w:bookmarkStart w:id="261" w:name="_Toc23312463"/>
      <w:bookmarkStart w:id="262" w:name="_Toc191093877"/>
      <w:bookmarkStart w:id="263" w:name="_Toc191108318"/>
      <w:bookmarkStart w:id="264" w:name="_Toc191108393"/>
      <w:bookmarkStart w:id="265" w:name="_Toc191108577"/>
      <w:bookmarkStart w:id="266" w:name="_Toc191108890"/>
      <w:bookmarkStart w:id="267" w:name="_Toc191108962"/>
      <w:bookmarkStart w:id="268" w:name="_Toc191109089"/>
      <w:bookmarkStart w:id="269" w:name="_Toc191109158"/>
      <w:bookmarkStart w:id="270" w:name="_Toc191109279"/>
      <w:bookmarkStart w:id="271" w:name="_Toc191109361"/>
      <w:bookmarkStart w:id="272" w:name="_Toc191109459"/>
      <w:bookmarkStart w:id="273" w:name="_Toc191109559"/>
      <w:bookmarkStart w:id="274" w:name="_Toc194397524"/>
      <w:r>
        <w:t>No Exclusion of Law or Equity</w:t>
      </w:r>
      <w:bookmarkEnd w:id="259"/>
    </w:p>
    <w:p w:rsidR="006358F1" w:rsidRDefault="006358F1" w:rsidP="006358F1">
      <w:pPr>
        <w:ind w:left="851"/>
      </w:pPr>
    </w:p>
    <w:p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rsidR="006358F1" w:rsidRDefault="006358F1" w:rsidP="006358F1">
      <w:pPr>
        <w:pStyle w:val="MOTermsL2"/>
        <w:outlineLvl w:val="9"/>
      </w:pPr>
      <w:bookmarkStart w:id="275" w:name="_Toc478489701"/>
      <w:r>
        <w:lastRenderedPageBreak/>
        <w:t>Waiver</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6358F1" w:rsidRDefault="006358F1" w:rsidP="006358F1">
      <w:pPr>
        <w:pStyle w:val="MOTermsL5"/>
      </w:pPr>
      <w:r>
        <w:t>A single or partial exercise or waiver of a right relating to this Agreement will not prevent any other exercise of that right or the exercise of any other right.</w:t>
      </w:r>
    </w:p>
    <w:p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rsidR="006358F1" w:rsidRDefault="006358F1" w:rsidP="006358F1">
      <w:pPr>
        <w:pStyle w:val="MOTermsL2"/>
        <w:outlineLvl w:val="9"/>
      </w:pPr>
      <w:bookmarkStart w:id="276" w:name="_Toc453303021"/>
      <w:bookmarkStart w:id="277" w:name="_Toc13903102"/>
      <w:bookmarkStart w:id="278" w:name="_Toc23312464"/>
      <w:bookmarkStart w:id="279" w:name="_Toc191093878"/>
      <w:bookmarkStart w:id="280" w:name="_Toc191108319"/>
      <w:bookmarkStart w:id="281" w:name="_Toc191108394"/>
      <w:bookmarkStart w:id="282" w:name="_Toc191108578"/>
      <w:bookmarkStart w:id="283" w:name="_Toc191108891"/>
      <w:bookmarkStart w:id="284" w:name="_Toc191108963"/>
      <w:bookmarkStart w:id="285" w:name="_Toc191109090"/>
      <w:bookmarkStart w:id="286" w:name="_Toc191109159"/>
      <w:bookmarkStart w:id="287" w:name="_Toc191109280"/>
      <w:bookmarkStart w:id="288" w:name="_Toc191109362"/>
      <w:bookmarkStart w:id="289" w:name="_Toc191109460"/>
      <w:bookmarkStart w:id="290" w:name="_Toc191109560"/>
      <w:bookmarkStart w:id="291" w:name="_Toc194397525"/>
      <w:bookmarkStart w:id="292" w:name="_Toc478489702"/>
      <w:bookmarkEnd w:id="276"/>
      <w:r>
        <w:t>No Amendments without Agreement</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6358F1" w:rsidRDefault="006358F1" w:rsidP="006358F1">
      <w:pPr>
        <w:pStyle w:val="MOTermsL4"/>
        <w:numPr>
          <w:ilvl w:val="0"/>
          <w:numId w:val="0"/>
        </w:numPr>
        <w:ind w:left="851"/>
      </w:pPr>
      <w:r>
        <w:t>This Agreement may not be modified, discharged or abandoned unless by a document signed by the parties.</w:t>
      </w:r>
    </w:p>
    <w:p w:rsidR="006358F1" w:rsidRDefault="006358F1" w:rsidP="006358F1">
      <w:pPr>
        <w:pStyle w:val="MOTermsL2"/>
        <w:outlineLvl w:val="9"/>
      </w:pPr>
      <w:bookmarkStart w:id="293" w:name="_Toc478489703"/>
      <w:r>
        <w:t>Agreement in Entirety</w:t>
      </w:r>
      <w:bookmarkEnd w:id="293"/>
      <w:r>
        <w:t xml:space="preserve"> </w:t>
      </w:r>
    </w:p>
    <w:p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rsidR="006358F1" w:rsidRDefault="006358F1" w:rsidP="006358F1">
      <w:pPr>
        <w:pStyle w:val="MOTermsL2"/>
        <w:outlineLvl w:val="9"/>
      </w:pPr>
      <w:bookmarkStart w:id="294" w:name="_Toc453303024"/>
      <w:bookmarkStart w:id="295" w:name="_Toc13903104"/>
      <w:bookmarkStart w:id="296" w:name="_Toc23312465"/>
      <w:bookmarkStart w:id="297" w:name="_Toc191093879"/>
      <w:bookmarkStart w:id="298" w:name="_Toc191108320"/>
      <w:bookmarkStart w:id="299" w:name="_Toc191108395"/>
      <w:bookmarkStart w:id="300" w:name="_Toc191108579"/>
      <w:bookmarkStart w:id="301" w:name="_Toc191108892"/>
      <w:bookmarkStart w:id="302" w:name="_Toc191108964"/>
      <w:bookmarkStart w:id="303" w:name="_Toc191109091"/>
      <w:bookmarkStart w:id="304" w:name="_Toc191109160"/>
      <w:bookmarkStart w:id="305" w:name="_Toc191109281"/>
      <w:bookmarkStart w:id="306" w:name="_Toc191109363"/>
      <w:bookmarkStart w:id="307" w:name="_Toc191109461"/>
      <w:bookmarkStart w:id="308" w:name="_Toc191109561"/>
      <w:bookmarkStart w:id="309" w:name="_Toc194397526"/>
      <w:bookmarkStart w:id="310" w:name="_Toc478489704"/>
      <w:bookmarkEnd w:id="294"/>
      <w:r>
        <w:t>Jurisdiction</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rsidR="006358F1" w:rsidRDefault="006358F1" w:rsidP="006358F1">
      <w:pPr>
        <w:pStyle w:val="MOTermsL4"/>
        <w:numPr>
          <w:ilvl w:val="0"/>
          <w:numId w:val="0"/>
        </w:numPr>
        <w:ind w:left="851"/>
      </w:pPr>
    </w:p>
    <w:p w:rsidR="006358F1" w:rsidRDefault="006358F1" w:rsidP="006358F1">
      <w:pPr>
        <w:tabs>
          <w:tab w:val="right" w:pos="9637"/>
        </w:tabs>
        <w:rPr>
          <w:b/>
        </w:rPr>
      </w:pPr>
      <w:bookmarkStart w:id="311" w:name="Reference"/>
      <w:bookmarkStart w:id="312" w:name="_Toc23312467"/>
      <w:bookmarkEnd w:id="311"/>
      <w:bookmarkEnd w:id="312"/>
    </w:p>
    <w:p w:rsidR="006358F1" w:rsidRDefault="006358F1" w:rsidP="006358F1">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fldChar w:fldCharType="begin"/>
      </w:r>
      <w:r>
        <w:instrText xml:space="preserve"> DATE \@ "yyyy" \* MERGEFORMAT </w:instrText>
      </w:r>
      <w:r>
        <w:fldChar w:fldCharType="separate"/>
      </w:r>
      <w:r w:rsidR="00F52A3A">
        <w:rPr>
          <w:noProof/>
        </w:rPr>
        <w:t>2018</w:t>
      </w:r>
      <w:r>
        <w:fldChar w:fldCharType="end"/>
      </w:r>
      <w:r>
        <w:rPr>
          <w:vanish/>
        </w:rPr>
        <w:t xml:space="preserve"> </w:t>
      </w:r>
    </w:p>
    <w:p w:rsidR="006358F1" w:rsidRDefault="006358F1"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{sig1_line_1_right}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{sig1_line_2</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{sig1_line_3_left}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{sig1_line_3</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{sig1_3_left}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{sig1_line_4</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{sig1_line_5_left}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{sig1_line_5</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{sig1_5_right}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{sig1_line_6</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{sig1_6_right}</w:t>
            </w:r>
          </w:p>
        </w:tc>
      </w:tr>
    </w:tbl>
    <w:p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w:t>
            </w:r>
            <w:r w:rsidR="00BA48EF">
              <w:rPr>
                <w:rFonts w:cs="Calibri"/>
                <w:b/>
                <w:bCs/>
                <w:color w:val="121E23"/>
                <w:lang w:eastAsia="en-AU"/>
              </w:rPr>
              <w:t>sig2</w:t>
            </w:r>
            <w:r>
              <w:rPr>
                <w:rFonts w:cs="Calibri"/>
                <w:b/>
                <w:bCs/>
                <w:color w:val="121E23"/>
                <w:lang w:eastAsia="en-AU"/>
              </w:rPr>
              <w:t>_intro_text}</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5F5B00" w:rsidRDefault="00931E63" w:rsidP="00BA48EF">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w:t>
            </w:r>
            <w:r w:rsidR="00BA48EF" w:rsidRPr="005F5B00">
              <w:rPr>
                <w:rFonts w:ascii="Courier New" w:hAnsi="Courier New" w:cs="Courier New"/>
                <w:color w:val="121E23"/>
                <w:u w:val="single"/>
                <w:lang w:eastAsia="en-AU"/>
              </w:rPr>
              <w:t>2</w:t>
            </w:r>
            <w:r w:rsidRPr="005F5B00">
              <w:rPr>
                <w:rFonts w:ascii="Courier New" w:hAnsi="Courier New" w:cs="Courier New"/>
                <w:color w:val="121E23"/>
                <w:u w:val="single"/>
                <w:lang w:eastAsia="en-AU"/>
              </w:rPr>
              <w:t>_line_1_left}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5F5B00" w:rsidRDefault="00BA48EF"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{sig2</w:t>
            </w:r>
            <w:r w:rsidR="00931E63" w:rsidRPr="005F5B00">
              <w:rPr>
                <w:rFonts w:ascii="Courier New" w:hAnsi="Courier New" w:cs="Courier New"/>
                <w:color w:val="121E23"/>
                <w:u w:val="single"/>
                <w:lang w:eastAsia="en-AU"/>
              </w:rPr>
              <w:t>_line_1_right}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_1_left}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w:t>
            </w:r>
            <w:r w:rsidR="00BA48EF" w:rsidRPr="005F5B00">
              <w:rPr>
                <w:rFonts w:ascii="Courier New" w:hAnsi="Courier New" w:cs="Courier New"/>
                <w:color w:val="121E23"/>
                <w:u w:val="single"/>
                <w:lang w:eastAsia="en-AU"/>
              </w:rPr>
              <w:t>sig2</w:t>
            </w:r>
            <w:r w:rsidRPr="005F5B00">
              <w:rPr>
                <w:rFonts w:ascii="Courier New" w:hAnsi="Courier New" w:cs="Courier New"/>
                <w:color w:val="121E23"/>
                <w:u w:val="single"/>
                <w:lang w:eastAsia="en-AU"/>
              </w:rPr>
              <w:t>_line_2_left}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_1_right}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w:t>
            </w:r>
            <w:r w:rsidR="00BA48EF" w:rsidRPr="005F5B00">
              <w:rPr>
                <w:rFonts w:ascii="Courier New" w:hAnsi="Courier New" w:cs="Courier New"/>
                <w:color w:val="121E23"/>
                <w:u w:val="single"/>
                <w:lang w:eastAsia="en-AU"/>
              </w:rPr>
              <w:t>sig2</w:t>
            </w:r>
            <w:r w:rsidRPr="005F5B00">
              <w:rPr>
                <w:rFonts w:ascii="Courier New" w:hAnsi="Courier New" w:cs="Courier New"/>
                <w:color w:val="121E23"/>
                <w:u w:val="single"/>
                <w:lang w:eastAsia="en-AU"/>
              </w:rPr>
              <w:t>_line_2</w:t>
            </w:r>
            <w:r w:rsidR="00B50AA5" w:rsidRPr="005F5B00">
              <w:rPr>
                <w:rFonts w:ascii="Courier New" w:hAnsi="Courier New" w:cs="Courier New"/>
                <w:color w:val="121E23"/>
                <w:u w:val="single"/>
                <w:lang w:eastAsia="en-AU"/>
              </w:rPr>
              <w:t>_right</w:t>
            </w:r>
            <w:r w:rsidRPr="005F5B00">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w:t>
            </w:r>
            <w:r w:rsidR="00BA48EF">
              <w:rPr>
                <w:rFonts w:cs="Calibri"/>
                <w:color w:val="121E23"/>
                <w:lang w:eastAsia="en-AU"/>
              </w:rPr>
              <w:t>sig2</w:t>
            </w:r>
            <w:r>
              <w:rPr>
                <w:rFonts w:cs="Calibri"/>
                <w:color w:val="121E23"/>
                <w:lang w:eastAsia="en-AU"/>
              </w:rPr>
              <w:t>_2_left}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_2_right}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w:t>
            </w:r>
            <w:r w:rsidR="00BA48EF" w:rsidRPr="005F5B00">
              <w:rPr>
                <w:rFonts w:ascii="Courier New" w:hAnsi="Courier New" w:cs="Courier New"/>
                <w:color w:val="121E23"/>
                <w:u w:val="single"/>
                <w:lang w:eastAsia="en-AU"/>
              </w:rPr>
              <w:t>sig2</w:t>
            </w:r>
            <w:r w:rsidRPr="005F5B00">
              <w:rPr>
                <w:rFonts w:ascii="Courier New" w:hAnsi="Courier New" w:cs="Courier New"/>
                <w:color w:val="121E23"/>
                <w:u w:val="single"/>
                <w:lang w:eastAsia="en-AU"/>
              </w:rPr>
              <w:t>_line_3_left}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_line_3</w:t>
            </w:r>
            <w:r w:rsidR="00B50AA5" w:rsidRPr="004D77B1">
              <w:rPr>
                <w:rFonts w:ascii="Courier New" w:hAnsi="Courier New" w:cs="Courier New"/>
                <w:color w:val="121E23"/>
                <w:u w:val="single"/>
                <w:lang w:eastAsia="en-AU"/>
              </w:rPr>
              <w:t>_right</w:t>
            </w:r>
            <w:r w:rsidRPr="004D77B1">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_3_left}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lastRenderedPageBreak/>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_3_right}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lastRenderedPageBreak/>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_line_4</w:t>
            </w:r>
            <w:r w:rsidR="00B50AA5" w:rsidRPr="004D77B1">
              <w:rPr>
                <w:rFonts w:ascii="Courier New" w:hAnsi="Courier New" w:cs="Courier New"/>
                <w:color w:val="121E23"/>
                <w:u w:val="single"/>
                <w:lang w:eastAsia="en-AU"/>
              </w:rPr>
              <w:t>_right</w:t>
            </w:r>
            <w:r w:rsidRPr="004D77B1">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w:t>
            </w:r>
            <w:r w:rsidR="00BA48EF">
              <w:rPr>
                <w:rFonts w:cs="Calibri"/>
                <w:color w:val="121E23"/>
                <w:lang w:eastAsia="en-AU"/>
              </w:rPr>
              <w:t>sig2</w:t>
            </w:r>
            <w:r>
              <w:rPr>
                <w:rFonts w:cs="Calibri"/>
                <w:color w:val="121E23"/>
                <w:lang w:eastAsia="en-AU"/>
              </w:rPr>
              <w:t>_4_left}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_4_right}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_line_5_left}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_line_5</w:t>
            </w:r>
            <w:r w:rsidR="00B50AA5" w:rsidRPr="004D77B1">
              <w:rPr>
                <w:rFonts w:ascii="Courier New" w:hAnsi="Courier New" w:cs="Courier New"/>
                <w:color w:val="121E23"/>
                <w:u w:val="single"/>
                <w:lang w:eastAsia="en-AU"/>
              </w:rPr>
              <w:t>_right</w:t>
            </w:r>
            <w:r w:rsidRPr="004D77B1">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_5_left}</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_5_right}</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w:t>
            </w:r>
            <w:r w:rsidR="00BA48EF" w:rsidRPr="004D77B1">
              <w:rPr>
                <w:rFonts w:ascii="Courier New" w:hAnsi="Courier New" w:cs="Courier New"/>
                <w:color w:val="121E23"/>
                <w:u w:val="single"/>
                <w:lang w:eastAsia="en-AU"/>
              </w:rPr>
              <w:t>sig2</w:t>
            </w:r>
            <w:r w:rsidRPr="004D77B1">
              <w:rPr>
                <w:rFonts w:ascii="Courier New" w:hAnsi="Courier New" w:cs="Courier New"/>
                <w:color w:val="121E23"/>
                <w:u w:val="single"/>
                <w:lang w:eastAsia="en-AU"/>
              </w:rPr>
              <w:t>_line_6</w:t>
            </w:r>
            <w:r w:rsidR="00B50AA5" w:rsidRPr="004D77B1">
              <w:rPr>
                <w:rFonts w:ascii="Courier New" w:hAnsi="Courier New" w:cs="Courier New"/>
                <w:color w:val="121E23"/>
                <w:u w:val="single"/>
                <w:lang w:eastAsia="en-AU"/>
              </w:rPr>
              <w:t>_right</w:t>
            </w:r>
            <w:r w:rsidRPr="004D77B1">
              <w:rPr>
                <w:rFonts w:ascii="Courier New" w:hAnsi="Courier New" w:cs="Courier New"/>
                <w:color w:val="121E23"/>
                <w:u w:val="single"/>
                <w:lang w:eastAsia="en-AU"/>
              </w:rPr>
              <w:t>}</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_6_left}</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w:t>
            </w:r>
            <w:r w:rsidR="00BA48EF">
              <w:rPr>
                <w:rFonts w:cs="Calibri"/>
                <w:color w:val="121E23"/>
                <w:lang w:eastAsia="en-AU"/>
              </w:rPr>
              <w:t>sig2</w:t>
            </w:r>
            <w:r>
              <w:rPr>
                <w:rFonts w:cs="Calibri"/>
                <w:color w:val="121E23"/>
                <w:lang w:eastAsia="en-AU"/>
              </w:rPr>
              <w:t>_6_right}</w:t>
            </w:r>
          </w:p>
        </w:tc>
      </w:tr>
    </w:tbl>
    <w:p w:rsidR="00931E63" w:rsidRDefault="00931E63" w:rsidP="006358F1"/>
    <w:sectPr w:rsidR="00931E63">
      <w:footerReference w:type="default" r:id="rId11"/>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4E5" w:rsidRDefault="007764E5" w:rsidP="006358F1">
      <w:r>
        <w:separator/>
      </w:r>
    </w:p>
  </w:endnote>
  <w:endnote w:type="continuationSeparator" w:id="0">
    <w:p w:rsidR="007764E5" w:rsidRDefault="007764E5"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Default="007935F9" w:rsidP="00D44FA7">
    <w:pPr>
      <w:pStyle w:val="Footer"/>
    </w:pPr>
    <w:bookmarkStart w:id="1" w:name="PRIMARYFOOTERSPECBEGIN1"/>
    <w:bookmarkEnd w:id="1"/>
    <w:r w:rsidRPr="007935F9">
      <w:rPr>
        <w:rFonts w:cs="Arial"/>
        <w:sz w:val="14"/>
      </w:rPr>
      <w:t xml:space="preserve">7022299_081.doc </w:t>
    </w:r>
    <w:bookmarkStart w:id="2" w:name="PRIMARYFOOTERSPECEN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i</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4" w:name="PRIMARYFOOTERSPECBEGIN2"/>
    <w:bookmarkEnd w:id="4"/>
    <w:r w:rsidRPr="007935F9">
      <w:rPr>
        <w:rFonts w:cs="Arial"/>
        <w:sz w:val="14"/>
      </w:rPr>
      <w:t xml:space="preserve">7022299_081.doc </w:t>
    </w:r>
    <w:bookmarkStart w:id="5" w:name="PRIMARYFOOTERSPECEND2"/>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904"/>
      <w:gridCol w:w="4905"/>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8</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13" w:name="PRIMARYFOOTERSPECBEGIN4"/>
    <w:bookmarkStart w:id="314" w:name="PRIMARYFOOTERSPECEND4"/>
    <w:bookmarkStart w:id="315" w:name="PRIMARYFOOTERSPECBEGIN3"/>
    <w:bookmarkEnd w:id="313"/>
    <w:bookmarkEnd w:id="314"/>
    <w:bookmarkEnd w:id="315"/>
    <w:r w:rsidRPr="007935F9">
      <w:rPr>
        <w:rFonts w:cs="Arial"/>
        <w:sz w:val="14"/>
      </w:rPr>
      <w:t xml:space="preserve">7022299_081.doc </w:t>
    </w:r>
    <w:bookmarkStart w:id="316" w:name="PRIMARYFOOTERSPECEND3"/>
    <w:bookmarkEnd w:id="3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4E5" w:rsidRDefault="007764E5" w:rsidP="006358F1">
      <w:r>
        <w:separator/>
      </w:r>
    </w:p>
  </w:footnote>
  <w:footnote w:type="continuationSeparator" w:id="0">
    <w:p w:rsidR="007764E5" w:rsidRDefault="007764E5" w:rsidP="0063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Default="007764E5">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92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333333"/>
      </w:tblBorders>
      <w:tblLook w:val="01E0" w:firstRow="1" w:lastRow="1" w:firstColumn="1" w:lastColumn="1" w:noHBand="0" w:noVBand="0"/>
    </w:tblPr>
    <w:tblGrid>
      <w:gridCol w:w="3820"/>
      <w:gridCol w:w="5989"/>
    </w:tblGrid>
    <w:tr w:rsidR="00D44FA7" w:rsidRPr="00132A8C" w:rsidTr="00D44FA7">
      <w:tc>
        <w:tcPr>
          <w:tcW w:w="3820" w:type="dxa"/>
          <w:shd w:val="clear" w:color="auto" w:fill="auto"/>
        </w:tcPr>
        <w:p w:rsidR="00D44FA7" w:rsidRPr="00132A8C" w:rsidRDefault="00F52A3A" w:rsidP="00D44FA7">
          <w:pPr>
            <w:pStyle w:val="Header"/>
            <w:tabs>
              <w:tab w:val="clear" w:pos="8640"/>
              <w:tab w:val="right" w:pos="9594"/>
            </w:tabs>
            <w:ind w:left="-426" w:firstLine="426"/>
            <w:rPr>
              <w:b w:val="0"/>
              <w:sz w:val="22"/>
              <w:szCs w:val="22"/>
            </w:rPr>
          </w:pPr>
          <w:r>
            <w:rPr>
              <w:b w:val="0"/>
              <w:noProof/>
              <w:sz w:val="22"/>
              <w:szCs w:val="22"/>
              <w:lang w:eastAsia="en-AU"/>
            </w:rPr>
            <mc:AlternateContent>
              <mc:Choice Requires="wps">
                <w:drawing>
                  <wp:anchor distT="0" distB="0" distL="114300" distR="114300" simplePos="0" relativeHeight="251658240" behindDoc="1" locked="0" layoutInCell="0" allowOverlap="1">
                    <wp:simplePos x="0" y="0"/>
                    <wp:positionH relativeFrom="margin">
                      <wp:posOffset>399415</wp:posOffset>
                    </wp:positionH>
                    <wp:positionV relativeFrom="margin">
                      <wp:posOffset>3169920</wp:posOffset>
                    </wp:positionV>
                    <wp:extent cx="5237480" cy="3142615"/>
                    <wp:effectExtent l="0" t="1150620" r="0" b="65976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52A3A" w:rsidRDefault="00F52A3A" w:rsidP="00F52A3A">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31.45pt;margin-top:249.6pt;width:412.4pt;height:247.45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" o:allowincell="f" filled="f" stroked="f">
                    <v:stroke joinstyle="round"/>
                    <o:lock v:ext="edit" shapetype="t"/>
                    <v:textbox style="mso-fit-shape-to-text:t">
                      <w:txbxContent>
                        <w:p w:rsidR="00F52A3A" w:rsidRDefault="00F52A3A" w:rsidP="00F52A3A">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tc>
      <w:tc>
        <w:tcPr>
          <w:tcW w:w="5990" w:type="dxa"/>
          <w:shd w:val="clear" w:color="auto" w:fill="auto"/>
          <w:vAlign w:val="bottom"/>
        </w:tcPr>
        <w:p w:rsidR="00D44FA7" w:rsidRPr="00132A8C" w:rsidRDefault="00D44FA7" w:rsidP="00D44FA7">
          <w:pPr>
            <w:widowControl w:val="0"/>
            <w:autoSpaceDE w:val="0"/>
            <w:autoSpaceDN w:val="0"/>
            <w:adjustRightInd w:val="0"/>
            <w:spacing w:after="240"/>
            <w:jc w:val="right"/>
            <w:rPr>
              <w:b/>
              <w:color w:val="333333"/>
              <w:szCs w:val="22"/>
            </w:rPr>
          </w:pPr>
          <w:r>
            <w:rPr>
              <w:rFonts w:cs="Arial"/>
              <w:b/>
              <w:color w:val="333333"/>
              <w:spacing w:val="-5"/>
              <w:w w:val="108"/>
              <w:szCs w:val="22"/>
            </w:rPr>
            <w:t xml:space="preserve">One-Way Non-Disclosure Agreement </w:t>
          </w:r>
        </w:p>
      </w:tc>
    </w:tr>
  </w:tbl>
  <w:p w:rsidR="00D44FA7" w:rsidRDefault="00D44FA7">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num>
  <w:num w:numId="37">
    <w:abstractNumId w:val="14"/>
  </w:num>
  <w:num w:numId="3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85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F1"/>
    <w:rsid w:val="00086742"/>
    <w:rsid w:val="000B143C"/>
    <w:rsid w:val="000E7312"/>
    <w:rsid w:val="001311CB"/>
    <w:rsid w:val="001472AC"/>
    <w:rsid w:val="00193642"/>
    <w:rsid w:val="001C32CF"/>
    <w:rsid w:val="001D0E6D"/>
    <w:rsid w:val="001D5B77"/>
    <w:rsid w:val="00227221"/>
    <w:rsid w:val="00267592"/>
    <w:rsid w:val="00281933"/>
    <w:rsid w:val="00287A7E"/>
    <w:rsid w:val="002A4D31"/>
    <w:rsid w:val="002F1639"/>
    <w:rsid w:val="00346E16"/>
    <w:rsid w:val="003D4F12"/>
    <w:rsid w:val="003F0905"/>
    <w:rsid w:val="00412D51"/>
    <w:rsid w:val="004235B4"/>
    <w:rsid w:val="00443D8B"/>
    <w:rsid w:val="0045163A"/>
    <w:rsid w:val="004D45DB"/>
    <w:rsid w:val="004D77B1"/>
    <w:rsid w:val="005020B8"/>
    <w:rsid w:val="005130F6"/>
    <w:rsid w:val="00537E21"/>
    <w:rsid w:val="00574CD5"/>
    <w:rsid w:val="0059108D"/>
    <w:rsid w:val="005959B6"/>
    <w:rsid w:val="005A273D"/>
    <w:rsid w:val="005D2558"/>
    <w:rsid w:val="005F356D"/>
    <w:rsid w:val="005F5B00"/>
    <w:rsid w:val="00613293"/>
    <w:rsid w:val="006358F1"/>
    <w:rsid w:val="006E2B5E"/>
    <w:rsid w:val="0071264B"/>
    <w:rsid w:val="007259A7"/>
    <w:rsid w:val="0073719D"/>
    <w:rsid w:val="007764E5"/>
    <w:rsid w:val="007809C7"/>
    <w:rsid w:val="007935F9"/>
    <w:rsid w:val="008033D8"/>
    <w:rsid w:val="00845091"/>
    <w:rsid w:val="00891B7F"/>
    <w:rsid w:val="008F5DAE"/>
    <w:rsid w:val="00931E63"/>
    <w:rsid w:val="00971368"/>
    <w:rsid w:val="00A34606"/>
    <w:rsid w:val="00A756FF"/>
    <w:rsid w:val="00B14982"/>
    <w:rsid w:val="00B50AA5"/>
    <w:rsid w:val="00BA48EF"/>
    <w:rsid w:val="00BC6328"/>
    <w:rsid w:val="00C336E0"/>
    <w:rsid w:val="00CB6F11"/>
    <w:rsid w:val="00CF0A90"/>
    <w:rsid w:val="00CF4385"/>
    <w:rsid w:val="00D44FA7"/>
    <w:rsid w:val="00D57F9E"/>
    <w:rsid w:val="00DD4F32"/>
    <w:rsid w:val="00E72FE6"/>
    <w:rsid w:val="00E7540F"/>
    <w:rsid w:val="00E95A91"/>
    <w:rsid w:val="00EF6AC7"/>
    <w:rsid w:val="00F0232C"/>
    <w:rsid w:val="00F30E80"/>
    <w:rsid w:val="00F50FAA"/>
    <w:rsid w:val="00F52A3A"/>
    <w:rsid w:val="00F74B9C"/>
    <w:rsid w:val="00FB4012"/>
    <w:rsid w:val="00FC6B7B"/>
    <w:rsid w:val="00FD23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schemas-workshare-com/workshare" w:url=" " w:name="confidentialinformationexposure"/>
  <w:shapeDefaults>
    <o:shapedefaults v:ext="edit" spidmax="2050"/>
    <o:shapelayout v:ext="edit">
      <o:idmap v:ext="edit" data="1"/>
    </o:shapelayout>
  </w:shapeDefaults>
  <w:decimalSymbol w:val="."/>
  <w:listSeparator w:val=","/>
  <w15:docId w15:val="{6EFD721D-DE5E-4DAA-A825-9A442509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semiHidden="1" w:uiPriority="0" w:unhideWhenUsed="1"/>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15813</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Rachel Palezevic</cp:lastModifiedBy>
  <cp:revision>2</cp:revision>
  <cp:lastPrinted>2017-03-28T08:39:00Z</cp:lastPrinted>
  <dcterms:created xsi:type="dcterms:W3CDTF">2018-09-24T07:13:00Z</dcterms:created>
  <dcterms:modified xsi:type="dcterms:W3CDTF">2018-09-24T07:13:00Z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